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Author"/>
        <w:id w:val="4805016"/>
        <w:placeholder>
          <w:docPart w:val="34D233E33ACC4510936FE2D642B06828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p w:rsidR="00981073" w:rsidRDefault="00B34E22">
          <w:pPr>
            <w:pStyle w:val="YourName"/>
          </w:pPr>
          <w:r>
            <w:t>Ovidiu Istrate</w:t>
          </w:r>
        </w:p>
      </w:sdtContent>
    </w:sdt>
    <w:p w:rsidR="00981073" w:rsidRDefault="00954E86">
      <w:pPr>
        <w:pStyle w:val="ContactInformation"/>
      </w:pPr>
      <w:sdt>
        <w:sdtPr>
          <w:id w:val="4805025"/>
          <w:placeholder>
            <w:docPart w:val="5BB32A52DA4744A88C7BC8AE74EB4523"/>
          </w:placeholder>
          <w:temporary/>
          <w:showingPlcHdr/>
        </w:sdtPr>
        <w:sdtEndPr/>
        <w:sdtContent>
          <w:r>
            <w:t>[Street Address]</w:t>
          </w:r>
        </w:sdtContent>
      </w:sdt>
      <w:r>
        <w:t xml:space="preserve">, </w:t>
      </w:r>
      <w:sdt>
        <w:sdtPr>
          <w:id w:val="4805033"/>
          <w:placeholder>
            <w:docPart w:val="54E7640AE3CF4608BE46662BD6A343E7"/>
          </w:placeholder>
          <w:temporary/>
          <w:showingPlcHdr/>
        </w:sdtPr>
        <w:sdtEndPr/>
        <w:sdtContent>
          <w:r>
            <w:t>[City, ST ZIP Code]</w:t>
          </w:r>
        </w:sdtContent>
      </w:sdt>
      <w:r>
        <w:t xml:space="preserve"> | </w:t>
      </w:r>
      <w:sdt>
        <w:sdtPr>
          <w:id w:val="4805041"/>
          <w:placeholder>
            <w:docPart w:val="B9AAA3959A1F416EA5A6C671656688F8"/>
          </w:placeholder>
          <w:temporary/>
          <w:showingPlcHdr/>
        </w:sdtPr>
        <w:sdtEndPr/>
        <w:sdtContent>
          <w:r>
            <w:t>[Phone]</w:t>
          </w:r>
        </w:sdtContent>
      </w:sdt>
      <w:r>
        <w:t xml:space="preserve"> | </w:t>
      </w:r>
      <w:sdt>
        <w:sdtPr>
          <w:id w:val="4805049"/>
          <w:placeholder>
            <w:docPart w:val="8B1EDA5DB83D4DE1840EFBBAF7D549F5"/>
          </w:placeholder>
          <w:temporary/>
          <w:showingPlcHdr/>
        </w:sdtPr>
        <w:sdtEndPr/>
        <w:sdtContent>
          <w:r>
            <w:t>[E-Mail]</w:t>
          </w:r>
        </w:sdtContent>
      </w:sdt>
    </w:p>
    <w:p w:rsidR="00981073" w:rsidRDefault="00954E86">
      <w:pPr>
        <w:pStyle w:val="SectionHeading"/>
      </w:pPr>
      <w:r>
        <w:t>EDUCATION</w:t>
      </w:r>
    </w:p>
    <w:sdt>
      <w:sdtPr>
        <w:id w:val="4805100"/>
        <w:placeholder>
          <w:docPart w:val="F637F27E26804B91B57801406BB80937"/>
        </w:placeholder>
        <w:temporary/>
        <w:showingPlcHdr/>
      </w:sdtPr>
      <w:sdtEndPr/>
      <w:sdtContent>
        <w:p w:rsidR="00981073" w:rsidRDefault="00954E86">
          <w:pPr>
            <w:pStyle w:val="Location"/>
          </w:pPr>
          <w:r>
            <w:t>[Elm University, Chapel Hill, NC]</w:t>
          </w:r>
        </w:p>
      </w:sdtContent>
    </w:sdt>
    <w:p w:rsidR="00981073" w:rsidRDefault="00954E86">
      <w:pPr>
        <w:pStyle w:val="JobTitle"/>
      </w:pPr>
      <w:sdt>
        <w:sdtPr>
          <w:id w:val="4805108"/>
          <w:placeholder>
            <w:docPart w:val="8E60700FCA6847F6AF03AC402E6EAD2E"/>
          </w:placeholder>
          <w:temporary/>
          <w:showingPlcHdr/>
        </w:sdtPr>
        <w:sdtEndPr/>
        <w:sdtContent>
          <w:r>
            <w:t>[Ph.D. in English]</w:t>
          </w:r>
        </w:sdtContent>
      </w:sdt>
      <w:r>
        <w:tab/>
      </w:r>
      <w:sdt>
        <w:sdtPr>
          <w:id w:val="275215203"/>
          <w:placeholder>
            <w:docPart w:val="C8F8F5284CFE4B62A01A3F931FAF5529"/>
          </w:placeholder>
          <w:showingPlcHdr/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>
            <w:t>[Pick the Year]</w:t>
          </w:r>
        </w:sdtContent>
      </w:sdt>
    </w:p>
    <w:sdt>
      <w:sdtPr>
        <w:id w:val="4805124"/>
        <w:placeholder>
          <w:docPart w:val="6B6D6B721A5B4616912271E965D592BA"/>
        </w:placeholder>
        <w:temporary/>
        <w:showingPlcHdr/>
      </w:sdtPr>
      <w:sdtEndPr/>
      <w:sdtContent>
        <w:p w:rsidR="00981073" w:rsidRDefault="00954E86">
          <w:pPr>
            <w:pStyle w:val="NormalBodyText"/>
          </w:pPr>
          <w:r>
            <w:t>[Dissertation: “The Cross-Cultural Communication Epidemic of the 21st Century”]</w:t>
          </w:r>
        </w:p>
      </w:sdtContent>
    </w:sdt>
    <w:sdt>
      <w:sdtPr>
        <w:id w:val="4805132"/>
        <w:placeholder>
          <w:docPart w:val="4B6429ADC1E3451A8FC52398138CBA92"/>
        </w:placeholder>
        <w:temporary/>
        <w:showingPlcHdr/>
      </w:sdtPr>
      <w:sdtEndPr/>
      <w:sdtContent>
        <w:p w:rsidR="00981073" w:rsidRDefault="00954E86">
          <w:pPr>
            <w:pStyle w:val="SpaceAfter"/>
          </w:pPr>
          <w:r>
            <w:t>[Honors: Dissertation passed “with Distinction”]</w:t>
          </w:r>
        </w:p>
      </w:sdtContent>
    </w:sdt>
    <w:sdt>
      <w:sdtPr>
        <w:id w:val="4805140"/>
        <w:placeholder>
          <w:docPart w:val="9F26A04C66D64089B21D106A0AE5AB52"/>
        </w:placeholder>
        <w:temporary/>
        <w:showingPlcHdr/>
      </w:sdtPr>
      <w:sdtEndPr/>
      <w:sdtContent>
        <w:p w:rsidR="00981073" w:rsidRDefault="00954E86">
          <w:pPr>
            <w:pStyle w:val="Location"/>
          </w:pPr>
          <w:r>
            <w:t>[Elm University, Chapel Hill, NC]</w:t>
          </w:r>
        </w:p>
      </w:sdtContent>
    </w:sdt>
    <w:p w:rsidR="00981073" w:rsidRDefault="00954E86">
      <w:pPr>
        <w:pStyle w:val="JobTitle"/>
      </w:pPr>
      <w:sdt>
        <w:sdtPr>
          <w:id w:val="4805148"/>
          <w:placeholder>
            <w:docPart w:val="B4E3E4568065476293B8B37088C657A9"/>
          </w:placeholder>
          <w:temporary/>
          <w:showingPlcHdr/>
        </w:sdtPr>
        <w:sdtEndPr/>
        <w:sdtContent>
          <w:r>
            <w:t>[M.A. in English]</w:t>
          </w:r>
        </w:sdtContent>
      </w:sdt>
      <w:r>
        <w:tab/>
      </w:r>
      <w:sdt>
        <w:sdtPr>
          <w:id w:val="275215213"/>
          <w:placeholder>
            <w:docPart w:val="9D69EB6052D84046B48B6B510DB3D1BA"/>
          </w:placeholder>
          <w:showingPlcHdr/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>
            <w:t>[Pick the Year]</w:t>
          </w:r>
        </w:sdtContent>
      </w:sdt>
    </w:p>
    <w:sdt>
      <w:sdtPr>
        <w:id w:val="4805193"/>
        <w:placeholder>
          <w:docPart w:val="E1F716DB85BB4FC18F4A6E6E563F8D83"/>
        </w:placeholder>
        <w:temporary/>
        <w:showingPlcHdr/>
      </w:sdtPr>
      <w:sdtEndPr/>
      <w:sdtContent>
        <w:p w:rsidR="00981073" w:rsidRDefault="00954E86">
          <w:pPr>
            <w:pStyle w:val="SpaceAfter"/>
          </w:pPr>
          <w:r>
            <w:t>[Thesis: “The Accessibility Debate of Content in the Online Context”]</w:t>
          </w:r>
        </w:p>
      </w:sdtContent>
    </w:sdt>
    <w:sdt>
      <w:sdtPr>
        <w:id w:val="4805201"/>
        <w:placeholder>
          <w:docPart w:val="A6D91C7E3D7947C38635C38687BD71F2"/>
        </w:placeholder>
        <w:temporary/>
        <w:showingPlcHdr/>
      </w:sdtPr>
      <w:sdtEndPr/>
      <w:sdtContent>
        <w:p w:rsidR="00981073" w:rsidRDefault="00954E86">
          <w:pPr>
            <w:pStyle w:val="Location"/>
          </w:pPr>
          <w:r>
            <w:t>[Oak Tree University, Raleigh, NC]</w:t>
          </w:r>
        </w:p>
      </w:sdtContent>
    </w:sdt>
    <w:p w:rsidR="00981073" w:rsidRDefault="00954E86">
      <w:pPr>
        <w:pStyle w:val="JobTitle"/>
      </w:pPr>
      <w:sdt>
        <w:sdtPr>
          <w:id w:val="4805209"/>
          <w:placeholder>
            <w:docPart w:val="39EF08ED47424A60B2DA14895960D9A7"/>
          </w:placeholder>
          <w:temporary/>
          <w:showingPlcHdr/>
        </w:sdtPr>
        <w:sdtEndPr/>
        <w:sdtContent>
          <w:r>
            <w:t>[B.A. Honors in Englis</w:t>
          </w:r>
          <w:r>
            <w:t>h]</w:t>
          </w:r>
        </w:sdtContent>
      </w:sdt>
      <w:r>
        <w:tab/>
      </w:r>
      <w:sdt>
        <w:sdtPr>
          <w:id w:val="275215217"/>
          <w:placeholder>
            <w:docPart w:val="9967B31F058D4853AD4C6238885FFE9C"/>
          </w:placeholder>
          <w:showingPlcHdr/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>
            <w:t>[Pick the Year]</w:t>
          </w:r>
        </w:sdtContent>
      </w:sdt>
    </w:p>
    <w:sdt>
      <w:sdtPr>
        <w:id w:val="4805232"/>
        <w:placeholder>
          <w:docPart w:val="FA9E8D64D5E84A359C1D868E1F78BC18"/>
        </w:placeholder>
        <w:temporary/>
        <w:showingPlcHdr/>
      </w:sdtPr>
      <w:sdtEndPr/>
      <w:sdtContent>
        <w:p w:rsidR="00981073" w:rsidRDefault="00954E86">
          <w:pPr>
            <w:pStyle w:val="NormalBodyText"/>
          </w:pPr>
          <w:r>
            <w:t>[Areas of Concentration: Journalism, Proposal Writing]</w:t>
          </w:r>
        </w:p>
      </w:sdtContent>
    </w:sdt>
    <w:sdt>
      <w:sdtPr>
        <w:id w:val="4805240"/>
        <w:placeholder>
          <w:docPart w:val="4240C49F9943485C8C29D96EB0B15647"/>
        </w:placeholder>
        <w:temporary/>
        <w:showingPlcHdr/>
      </w:sdtPr>
      <w:sdtEndPr/>
      <w:sdtContent>
        <w:p w:rsidR="00981073" w:rsidRDefault="00954E86">
          <w:pPr>
            <w:pStyle w:val="NormalBodyText"/>
          </w:pPr>
          <w:r>
            <w:t>[Minor: French]</w:t>
          </w:r>
        </w:p>
      </w:sdtContent>
    </w:sdt>
    <w:sdt>
      <w:sdtPr>
        <w:id w:val="4805248"/>
        <w:placeholder>
          <w:docPart w:val="351C0666ED2442B89B5DB352C1C458E5"/>
        </w:placeholder>
        <w:temporary/>
        <w:showingPlcHdr/>
      </w:sdtPr>
      <w:sdtEndPr/>
      <w:sdtContent>
        <w:p w:rsidR="00981073" w:rsidRDefault="00954E86">
          <w:pPr>
            <w:pStyle w:val="SpaceAfter"/>
          </w:pPr>
          <w:r>
            <w:t>[Honors Thesis: “The Female Betrayed and Modern Media”]</w:t>
          </w:r>
        </w:p>
      </w:sdtContent>
    </w:sdt>
    <w:p w:rsidR="00981073" w:rsidRDefault="00954E86">
      <w:pPr>
        <w:pStyle w:val="SectionHeading"/>
      </w:pPr>
      <w:r>
        <w:t>AWARDS</w:t>
      </w:r>
    </w:p>
    <w:p w:rsidR="00981073" w:rsidRDefault="00954E86">
      <w:pPr>
        <w:pStyle w:val="NormalBodyText"/>
      </w:pPr>
      <w:sdt>
        <w:sdtPr>
          <w:id w:val="4805256"/>
          <w:placeholder>
            <w:docPart w:val="EF5013F6D65A43D6B01BF8CE8F28A3D6"/>
          </w:placeholder>
          <w:temporary/>
          <w:showingPlcHdr/>
        </w:sdtPr>
        <w:sdtEndPr/>
        <w:sdtContent>
          <w:r>
            <w:t>[Postdoctoral Fellowship, Elm University]</w:t>
          </w:r>
        </w:sdtContent>
      </w:sdt>
      <w:r>
        <w:tab/>
      </w:r>
      <w:sdt>
        <w:sdtPr>
          <w:id w:val="275215226"/>
          <w:placeholder>
            <w:docPart w:val="8B21B1C98BA14D4FAF7027E9F608BD5B"/>
          </w:placeholder>
          <w:showingPlcHdr/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>
            <w:t>[Start Date]</w:t>
          </w:r>
        </w:sdtContent>
      </w:sdt>
      <w:r>
        <w:t xml:space="preserve"> – </w:t>
      </w:r>
      <w:sdt>
        <w:sdtPr>
          <w:id w:val="275215228"/>
          <w:placeholder>
            <w:docPart w:val="24347720A5BE4C859E9214F65FB676C3"/>
          </w:placeholder>
          <w:showingPlcHdr/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>
            <w:t>[End Date]</w:t>
          </w:r>
        </w:sdtContent>
      </w:sdt>
    </w:p>
    <w:p w:rsidR="00981073" w:rsidRDefault="00954E86">
      <w:pPr>
        <w:pStyle w:val="NormalBodyText"/>
      </w:pPr>
      <w:sdt>
        <w:sdtPr>
          <w:id w:val="4805264"/>
          <w:placeholder>
            <w:docPart w:val="F030D7A4162C4F6BA887D22A5F1DFDC4"/>
          </w:placeholder>
          <w:temporary/>
          <w:showingPlcHdr/>
        </w:sdtPr>
        <w:sdtEndPr/>
        <w:sdtContent>
          <w:r>
            <w:t>[President’s Fellow</w:t>
          </w:r>
          <w:r>
            <w:t>ship</w:t>
          </w:r>
          <w:r>
            <w:rPr>
              <w:i/>
            </w:rPr>
            <w:t>, Oak Tree University</w:t>
          </w:r>
          <w:r>
            <w:t>]</w:t>
          </w:r>
        </w:sdtContent>
      </w:sdt>
      <w:r>
        <w:tab/>
      </w:r>
      <w:sdt>
        <w:sdtPr>
          <w:id w:val="275215230"/>
          <w:placeholder>
            <w:docPart w:val="D484A4FC093B431EB16576EB7E596295"/>
          </w:placeholder>
          <w:showingPlcHdr/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>
            <w:t>[Start Date]</w:t>
          </w:r>
        </w:sdtContent>
      </w:sdt>
      <w:r>
        <w:t xml:space="preserve"> – </w:t>
      </w:r>
      <w:sdt>
        <w:sdtPr>
          <w:id w:val="275215232"/>
          <w:placeholder>
            <w:docPart w:val="7D6758D1C5D34F1BA6A8C8FBC8A7D411"/>
          </w:placeholder>
          <w:showingPlcHdr/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>
            <w:t>[End Date]</w:t>
          </w:r>
        </w:sdtContent>
      </w:sdt>
    </w:p>
    <w:p w:rsidR="00981073" w:rsidRDefault="00954E86">
      <w:pPr>
        <w:pStyle w:val="SpaceAfter1NoRightIndent"/>
      </w:pPr>
      <w:sdt>
        <w:sdtPr>
          <w:id w:val="4805272"/>
          <w:placeholder>
            <w:docPart w:val="89764A2B96C343E2B1F0F23C60724F43"/>
          </w:placeholder>
          <w:temporary/>
          <w:showingPlcHdr/>
        </w:sdtPr>
        <w:sdtEndPr/>
        <w:sdtContent>
          <w:r>
            <w:t xml:space="preserve">[Excellence Grant, </w:t>
          </w:r>
          <w:r>
            <w:rPr>
              <w:i/>
            </w:rPr>
            <w:t>Oak Tree University</w:t>
          </w:r>
          <w:r>
            <w:t>]</w:t>
          </w:r>
        </w:sdtContent>
      </w:sdt>
      <w:r>
        <w:tab/>
      </w:r>
      <w:sdt>
        <w:sdtPr>
          <w:id w:val="275215238"/>
          <w:placeholder>
            <w:docPart w:val="0F2BD3669AEE406599490A00EBB5005A"/>
          </w:placeholder>
          <w:showingPlcHdr/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>
            <w:t>[Start Date]</w:t>
          </w:r>
        </w:sdtContent>
      </w:sdt>
      <w:r>
        <w:t xml:space="preserve"> – </w:t>
      </w:r>
      <w:sdt>
        <w:sdtPr>
          <w:id w:val="275215240"/>
          <w:placeholder>
            <w:docPart w:val="AD65E0F776134B809A4E21FC5A91F610"/>
          </w:placeholder>
          <w:showingPlcHdr/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>
            <w:t>[End Date]</w:t>
          </w:r>
        </w:sdtContent>
      </w:sdt>
    </w:p>
    <w:p w:rsidR="00981073" w:rsidRDefault="00954E86">
      <w:pPr>
        <w:pStyle w:val="SectionHeading"/>
      </w:pPr>
      <w:r>
        <w:t>TEACHING EXPERIENCE</w:t>
      </w:r>
    </w:p>
    <w:sdt>
      <w:sdtPr>
        <w:id w:val="4805688"/>
        <w:placeholder>
          <w:docPart w:val="D87FD64EA31447AE93EB5165918F5767"/>
        </w:placeholder>
        <w:temporary/>
        <w:showingPlcHdr/>
      </w:sdtPr>
      <w:sdtEndPr/>
      <w:sdtContent>
        <w:p w:rsidR="00981073" w:rsidRDefault="00954E86">
          <w:pPr>
            <w:pStyle w:val="Location"/>
          </w:pPr>
          <w:r>
            <w:t>[Walnut Grove University, Chapel Hill, NC]</w:t>
          </w:r>
        </w:p>
      </w:sdtContent>
    </w:sdt>
    <w:p w:rsidR="00981073" w:rsidRDefault="00954E86">
      <w:pPr>
        <w:pStyle w:val="JobTitle"/>
      </w:pPr>
      <w:sdt>
        <w:sdtPr>
          <w:id w:val="4805696"/>
          <w:placeholder>
            <w:docPart w:val="D6429C8AB6B647D4B6BF38199D8EAB49"/>
          </w:placeholder>
          <w:temporary/>
          <w:showingPlcHdr/>
        </w:sdtPr>
        <w:sdtEndPr/>
        <w:sdtContent>
          <w:r>
            <w:t>[Lecturer – “Global Communication in the 21st Century”]</w:t>
          </w:r>
        </w:sdtContent>
      </w:sdt>
      <w:r>
        <w:tab/>
      </w:r>
      <w:sdt>
        <w:sdtPr>
          <w:id w:val="275215262"/>
          <w:placeholder>
            <w:docPart w:val="4529100751B04B508438C4E036A6F6B5"/>
          </w:placeholder>
          <w:showingPlcHdr/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>
            <w:t>[P</w:t>
          </w:r>
          <w:r>
            <w:t>ick the Year]</w:t>
          </w:r>
        </w:sdtContent>
      </w:sdt>
    </w:p>
    <w:sdt>
      <w:sdtPr>
        <w:id w:val="4805705"/>
        <w:placeholder>
          <w:docPart w:val="781235CFF2BE43D68E56796A8E1A6C6E"/>
        </w:placeholder>
        <w:temporary/>
        <w:showingPlcHdr/>
      </w:sdtPr>
      <w:sdtEndPr/>
      <w:sdtContent>
        <w:p w:rsidR="00981073" w:rsidRDefault="00954E86">
          <w:pPr>
            <w:pStyle w:val="SpaceAfter"/>
          </w:pPr>
          <w:r>
            <w:t>[Developed syllabus and overall course structure, and administered all grades.]</w:t>
          </w:r>
        </w:p>
      </w:sdtContent>
    </w:sdt>
    <w:p w:rsidR="00981073" w:rsidRDefault="00954E86">
      <w:pPr>
        <w:pStyle w:val="JobTitle"/>
      </w:pPr>
      <w:sdt>
        <w:sdtPr>
          <w:id w:val="4805742"/>
          <w:placeholder>
            <w:docPart w:val="13BC862558E84933BDF48ECE4B935BA8"/>
          </w:placeholder>
          <w:temporary/>
          <w:showingPlcHdr/>
        </w:sdtPr>
        <w:sdtEndPr/>
        <w:sdtContent>
          <w:r>
            <w:t>[Adjunct Instructor – “Editing Technical Documents”]</w:t>
          </w:r>
        </w:sdtContent>
      </w:sdt>
      <w:r>
        <w:tab/>
      </w:r>
      <w:sdt>
        <w:sdtPr>
          <w:id w:val="275215266"/>
          <w:placeholder>
            <w:docPart w:val="7CF7ED0DD27E4694B7B8EEE98F5208F2"/>
          </w:placeholder>
          <w:showingPlcHdr/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>
            <w:t>[Pick the Year]</w:t>
          </w:r>
        </w:sdtContent>
      </w:sdt>
    </w:p>
    <w:sdt>
      <w:sdtPr>
        <w:id w:val="4805750"/>
        <w:placeholder>
          <w:docPart w:val="1A406C3C0F5C4B2B8417CD0EB0B12BE0"/>
        </w:placeholder>
        <w:temporary/>
        <w:showingPlcHdr/>
      </w:sdtPr>
      <w:sdtEndPr/>
      <w:sdtContent>
        <w:p w:rsidR="00981073" w:rsidRDefault="00954E86">
          <w:pPr>
            <w:pStyle w:val="SpaceAfter"/>
          </w:pPr>
          <w:r>
            <w:t>[Developed syllabus and overall course structure, and administered all grades.]</w:t>
          </w:r>
        </w:p>
      </w:sdtContent>
    </w:sdt>
    <w:p w:rsidR="00981073" w:rsidRDefault="00954E86">
      <w:pPr>
        <w:pStyle w:val="JobTitle"/>
      </w:pPr>
      <w:sdt>
        <w:sdtPr>
          <w:id w:val="4805790"/>
          <w:placeholder>
            <w:docPart w:val="98F799230ED84340B3D9A5A19FE1F097"/>
          </w:placeholder>
          <w:temporary/>
          <w:showingPlcHdr/>
        </w:sdtPr>
        <w:sdtEndPr/>
        <w:sdtContent>
          <w:r>
            <w:t>[Instructor – French 101, 102, 201, 202]</w:t>
          </w:r>
        </w:sdtContent>
      </w:sdt>
      <w:r>
        <w:tab/>
      </w:r>
      <w:sdt>
        <w:sdtPr>
          <w:id w:val="275215269"/>
          <w:placeholder>
            <w:docPart w:val="F7C4B03C53A24F1395EBE1F11D09DF41"/>
          </w:placeholder>
          <w:showingPlcHdr/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>
            <w:t>[Pick the Year</w:t>
          </w:r>
        </w:sdtContent>
      </w:sdt>
    </w:p>
    <w:sdt>
      <w:sdtPr>
        <w:id w:val="4805798"/>
        <w:placeholder>
          <w:docPart w:val="70E29697B5BC4233AFBD6ED45090CFEA"/>
        </w:placeholder>
        <w:temporary/>
        <w:showingPlcHdr/>
      </w:sdtPr>
      <w:sdtEndPr/>
      <w:sdtContent>
        <w:p w:rsidR="00981073" w:rsidRDefault="00954E86">
          <w:pPr>
            <w:pStyle w:val="SpaceAfter"/>
          </w:pPr>
          <w:r>
            <w:t>[Developed syllabus and overall course structure, including weekly lab practicum, and administered all grades.]</w:t>
          </w:r>
        </w:p>
      </w:sdtContent>
    </w:sdt>
    <w:p w:rsidR="00981073" w:rsidRDefault="00954E86">
      <w:pPr>
        <w:pStyle w:val="JobTitle"/>
      </w:pPr>
      <w:sdt>
        <w:sdtPr>
          <w:id w:val="4805993"/>
          <w:placeholder>
            <w:docPart w:val="AE563C5F65A848628C6F4AFD0F82D04D"/>
          </w:placeholder>
          <w:temporary/>
          <w:showingPlcHdr/>
        </w:sdtPr>
        <w:sdtEndPr/>
        <w:sdtContent>
          <w:r>
            <w:t>[Teaching Assistant – to Professor Garth Fort in “Advanced Rhetoric”]</w:t>
          </w:r>
        </w:sdtContent>
      </w:sdt>
      <w:r>
        <w:tab/>
      </w:r>
      <w:sdt>
        <w:sdtPr>
          <w:id w:val="275215274"/>
          <w:placeholder>
            <w:docPart w:val="3471FB8E62B74C04B6FA6B3C195271A2"/>
          </w:placeholder>
          <w:showingPlcHdr/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>
            <w:t xml:space="preserve">[Pick the </w:t>
          </w:r>
          <w:r>
            <w:t>Year]</w:t>
          </w:r>
        </w:sdtContent>
      </w:sdt>
    </w:p>
    <w:sdt>
      <w:sdtPr>
        <w:id w:val="4806001"/>
        <w:placeholder>
          <w:docPart w:val="2D8DED5C123C45D495F9194BA3646541"/>
        </w:placeholder>
        <w:temporary/>
        <w:showingPlcHdr/>
      </w:sdtPr>
      <w:sdtEndPr/>
      <w:sdtContent>
        <w:p w:rsidR="00981073" w:rsidRDefault="00954E86">
          <w:pPr>
            <w:pStyle w:val="SpaceAfter"/>
          </w:pPr>
          <w:r>
            <w:t>[Collaborated on curriculum and exam development, met with students upon request, and graded all written work, including final exam papers.]</w:t>
          </w:r>
        </w:p>
      </w:sdtContent>
    </w:sdt>
    <w:p w:rsidR="00981073" w:rsidRDefault="00954E86">
      <w:pPr>
        <w:pStyle w:val="SectionHeading"/>
      </w:pPr>
      <w:r>
        <w:t>RELATED EXPERIENCE</w:t>
      </w:r>
    </w:p>
    <w:sdt>
      <w:sdtPr>
        <w:id w:val="4806073"/>
        <w:placeholder>
          <w:docPart w:val="AC3FFFF66B7345638CFC811EF5F79ECC"/>
        </w:placeholder>
        <w:temporary/>
        <w:showingPlcHdr/>
      </w:sdtPr>
      <w:sdtEndPr/>
      <w:sdtContent>
        <w:p w:rsidR="00981073" w:rsidRDefault="00954E86">
          <w:pPr>
            <w:pStyle w:val="Location"/>
          </w:pPr>
          <w:r>
            <w:t>[Lucerne Publishing, Raleigh, NC]</w:t>
          </w:r>
        </w:p>
      </w:sdtContent>
    </w:sdt>
    <w:p w:rsidR="00981073" w:rsidRDefault="00954E86">
      <w:pPr>
        <w:pStyle w:val="JobTitle"/>
      </w:pPr>
      <w:sdt>
        <w:sdtPr>
          <w:id w:val="4806081"/>
          <w:placeholder>
            <w:docPart w:val="57658B38DB8743479DCADA31CC94844E"/>
          </w:placeholder>
          <w:temporary/>
          <w:showingPlcHdr/>
        </w:sdtPr>
        <w:sdtEndPr/>
        <w:sdtContent>
          <w:r>
            <w:t>[Editor]</w:t>
          </w:r>
        </w:sdtContent>
      </w:sdt>
      <w:r>
        <w:tab/>
      </w:r>
      <w:sdt>
        <w:sdtPr>
          <w:id w:val="275215280"/>
          <w:placeholder>
            <w:docPart w:val="1BB469E868D14497A8D7F4878F838BDE"/>
          </w:placeholder>
          <w:showingPlcHdr/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>
            <w:t>[Start Date]</w:t>
          </w:r>
        </w:sdtContent>
      </w:sdt>
      <w:r>
        <w:t xml:space="preserve"> – </w:t>
      </w:r>
      <w:sdt>
        <w:sdtPr>
          <w:id w:val="275215282"/>
          <w:placeholder>
            <w:docPart w:val="F189868C370348C8B2420C76E6B8CA58"/>
          </w:placeholder>
          <w:showingPlcHdr/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>
            <w:t>[End Date]</w:t>
          </w:r>
        </w:sdtContent>
      </w:sdt>
    </w:p>
    <w:sdt>
      <w:sdtPr>
        <w:id w:val="4806283"/>
        <w:placeholder>
          <w:docPart w:val="07885F4FF9C24E87BE132E5EE4D8D5DD"/>
        </w:placeholder>
        <w:temporary/>
        <w:showingPlcHdr/>
      </w:sdtPr>
      <w:sdtEndPr/>
      <w:sdtContent>
        <w:p w:rsidR="00981073" w:rsidRDefault="00954E86">
          <w:pPr>
            <w:pStyle w:val="SpaceAfter"/>
          </w:pPr>
          <w:r>
            <w:t xml:space="preserve">[Provide </w:t>
          </w:r>
          <w:r>
            <w:t>as needed editorial support remotely, including developmental and copy editing of their internal online and printed documentation.]</w:t>
          </w:r>
        </w:p>
      </w:sdtContent>
    </w:sdt>
    <w:sdt>
      <w:sdtPr>
        <w:id w:val="4806291"/>
        <w:placeholder>
          <w:docPart w:val="CA4E6AAA8A784E769FA4ED5B6D7D4B54"/>
        </w:placeholder>
        <w:temporary/>
        <w:showingPlcHdr/>
      </w:sdtPr>
      <w:sdtEndPr/>
      <w:sdtContent>
        <w:p w:rsidR="00981073" w:rsidRDefault="00954E86">
          <w:pPr>
            <w:pStyle w:val="Location"/>
          </w:pPr>
          <w:r>
            <w:t>[Wide World Importers, Durham, NC]</w:t>
          </w:r>
        </w:p>
      </w:sdtContent>
    </w:sdt>
    <w:p w:rsidR="00981073" w:rsidRDefault="00954E86">
      <w:pPr>
        <w:pStyle w:val="JobTitle"/>
      </w:pPr>
      <w:sdt>
        <w:sdtPr>
          <w:id w:val="4806299"/>
          <w:placeholder>
            <w:docPart w:val="E33CF11B956C4192AA95853C9BD3D11A"/>
          </w:placeholder>
          <w:temporary/>
          <w:showingPlcHdr/>
        </w:sdtPr>
        <w:sdtEndPr/>
        <w:sdtContent>
          <w:r>
            <w:t>[Researcher]</w:t>
          </w:r>
        </w:sdtContent>
      </w:sdt>
      <w:r>
        <w:tab/>
      </w:r>
      <w:sdt>
        <w:sdtPr>
          <w:id w:val="275215288"/>
          <w:placeholder>
            <w:docPart w:val="69DDAA6A1D39468CA8C7C0AB26C9E73E"/>
          </w:placeholder>
          <w:showingPlcHdr/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>
            <w:t>[Start Date]</w:t>
          </w:r>
        </w:sdtContent>
      </w:sdt>
      <w:r>
        <w:t xml:space="preserve"> – </w:t>
      </w:r>
      <w:sdt>
        <w:sdtPr>
          <w:id w:val="275215290"/>
          <w:placeholder>
            <w:docPart w:val="CC81E5FCC78C4E30AB91182F4C635F11"/>
          </w:placeholder>
          <w:showingPlcHdr/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>
            <w:t>[End Date]</w:t>
          </w:r>
        </w:sdtContent>
      </w:sdt>
    </w:p>
    <w:sdt>
      <w:sdtPr>
        <w:id w:val="4806307"/>
        <w:placeholder>
          <w:docPart w:val="AFDC8F4D47514DCA9511C982D947D720"/>
        </w:placeholder>
        <w:temporary/>
        <w:showingPlcHdr/>
      </w:sdtPr>
      <w:sdtEndPr/>
      <w:sdtContent>
        <w:p w:rsidR="00981073" w:rsidRDefault="00954E86">
          <w:pPr>
            <w:pStyle w:val="SpaceAfter"/>
          </w:pPr>
          <w:r>
            <w:t xml:space="preserve">[Compile reports, including statistical </w:t>
          </w:r>
          <w:r>
            <w:t>and market trends, to track the growth of online shipping sales versus the primary offline practices.]</w:t>
          </w:r>
        </w:p>
      </w:sdtContent>
    </w:sdt>
    <w:sdt>
      <w:sdtPr>
        <w:id w:val="4806315"/>
        <w:placeholder>
          <w:docPart w:val="E98A66C3A4AA48C6AE7D9CE98C36E563"/>
        </w:placeholder>
        <w:temporary/>
        <w:showingPlcHdr/>
      </w:sdtPr>
      <w:sdtEndPr/>
      <w:sdtContent>
        <w:p w:rsidR="00981073" w:rsidRDefault="00954E86">
          <w:pPr>
            <w:pStyle w:val="Location"/>
          </w:pPr>
          <w:r>
            <w:t>[Fabrikam, Inc., Raleigh, NC]</w:t>
          </w:r>
        </w:p>
      </w:sdtContent>
    </w:sdt>
    <w:p w:rsidR="00981073" w:rsidRDefault="00954E86">
      <w:pPr>
        <w:pStyle w:val="JobTitle"/>
      </w:pPr>
      <w:sdt>
        <w:sdtPr>
          <w:id w:val="4806323"/>
          <w:placeholder>
            <w:docPart w:val="6E9DAFAE7BE3484E8AE39A3BA1493FFD"/>
          </w:placeholder>
          <w:temporary/>
          <w:showingPlcHdr/>
        </w:sdtPr>
        <w:sdtEndPr/>
        <w:sdtContent>
          <w:r>
            <w:t>[Language Consultant]</w:t>
          </w:r>
        </w:sdtContent>
      </w:sdt>
      <w:r>
        <w:tab/>
      </w:r>
      <w:sdt>
        <w:sdtPr>
          <w:id w:val="275215299"/>
          <w:placeholder>
            <w:docPart w:val="EC5C958C773B487AB5CE5C04DFB8959C"/>
          </w:placeholder>
          <w:showingPlcHdr/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>
            <w:t>[Pick the Year</w:t>
          </w:r>
        </w:sdtContent>
      </w:sdt>
    </w:p>
    <w:sdt>
      <w:sdtPr>
        <w:id w:val="4806331"/>
        <w:placeholder>
          <w:docPart w:val="A4499E5C8E58421695C90A8987164F08"/>
        </w:placeholder>
        <w:temporary/>
        <w:showingPlcHdr/>
      </w:sdtPr>
      <w:sdtEndPr/>
      <w:sdtContent>
        <w:p w:rsidR="00981073" w:rsidRDefault="00954E86">
          <w:pPr>
            <w:pStyle w:val="SpaceAfter"/>
          </w:pPr>
          <w:r>
            <w:t>[Translated American-English external Web site content to French.]</w:t>
          </w:r>
        </w:p>
      </w:sdtContent>
    </w:sdt>
    <w:sdt>
      <w:sdtPr>
        <w:id w:val="4806391"/>
        <w:placeholder>
          <w:docPart w:val="95A5AC1F59314013BFA87F9C2B321909"/>
        </w:placeholder>
        <w:temporary/>
        <w:showingPlcHdr/>
      </w:sdtPr>
      <w:sdtEndPr/>
      <w:sdtContent>
        <w:p w:rsidR="00981073" w:rsidRDefault="00954E86">
          <w:pPr>
            <w:pStyle w:val="Location"/>
          </w:pPr>
          <w:r>
            <w:t>[Trey Res</w:t>
          </w:r>
          <w:r>
            <w:t>earch, Raleigh, NC]</w:t>
          </w:r>
        </w:p>
      </w:sdtContent>
    </w:sdt>
    <w:p w:rsidR="00981073" w:rsidRDefault="00954E86">
      <w:pPr>
        <w:pStyle w:val="JobTitle"/>
      </w:pPr>
      <w:sdt>
        <w:sdtPr>
          <w:id w:val="4806399"/>
          <w:placeholder>
            <w:docPart w:val="30677438C449466C9A3CC946D562093A"/>
          </w:placeholder>
          <w:temporary/>
          <w:showingPlcHdr/>
        </w:sdtPr>
        <w:sdtEndPr/>
        <w:sdtContent>
          <w:r>
            <w:t>[User Interface Design Consultant]</w:t>
          </w:r>
        </w:sdtContent>
      </w:sdt>
      <w:r>
        <w:tab/>
      </w:r>
      <w:sdt>
        <w:sdtPr>
          <w:id w:val="275215307"/>
          <w:placeholder>
            <w:docPart w:val="46881F523FF44FBFB0FB3FA97BBA492A"/>
          </w:placeholder>
          <w:showingPlcHdr/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>
            <w:t>[Pick the Year]</w:t>
          </w:r>
        </w:sdtContent>
      </w:sdt>
    </w:p>
    <w:sdt>
      <w:sdtPr>
        <w:id w:val="4806463"/>
        <w:placeholder>
          <w:docPart w:val="5FF34F32EE8C420BB5E2DE4DFC1CFF91"/>
        </w:placeholder>
        <w:temporary/>
        <w:showingPlcHdr/>
      </w:sdtPr>
      <w:sdtEndPr/>
      <w:sdtContent>
        <w:p w:rsidR="00981073" w:rsidRDefault="00954E86">
          <w:pPr>
            <w:pStyle w:val="SpaceAfter"/>
          </w:pPr>
          <w:r>
            <w:t>[Provided content design feedback to program managers to create accessible segue between English and French versions of related content.]</w:t>
          </w:r>
        </w:p>
      </w:sdtContent>
    </w:sdt>
    <w:p w:rsidR="00981073" w:rsidRDefault="00954E86">
      <w:pPr>
        <w:pStyle w:val="SectionHeading"/>
      </w:pPr>
      <w:r>
        <w:lastRenderedPageBreak/>
        <w:t>PUBLICATIONS AND PAPERS</w:t>
      </w:r>
    </w:p>
    <w:sdt>
      <w:sdtPr>
        <w:id w:val="4806471"/>
        <w:placeholder>
          <w:docPart w:val="5D587027376B48CAB1830AF3F121AC1E"/>
        </w:placeholder>
        <w:temporary/>
        <w:showingPlcHdr/>
      </w:sdtPr>
      <w:sdtEndPr/>
      <w:sdtContent>
        <w:p w:rsidR="00981073" w:rsidRDefault="00954E86">
          <w:pPr>
            <w:pStyle w:val="ItalicHeading"/>
          </w:pPr>
          <w:r>
            <w:t>[“The Cross-Cul</w:t>
          </w:r>
          <w:r>
            <w:t>tural Communication Epidemic of the 21st Century”]</w:t>
          </w:r>
        </w:p>
      </w:sdtContent>
    </w:sdt>
    <w:p w:rsidR="00981073" w:rsidRDefault="00954E86">
      <w:pPr>
        <w:pStyle w:val="SpaceAfter"/>
      </w:pPr>
      <w:sdt>
        <w:sdtPr>
          <w:id w:val="4806479"/>
          <w:placeholder>
            <w:docPart w:val="84ADA700E8CD44B3B85422AD38442E1E"/>
          </w:placeholder>
          <w:temporary/>
          <w:showingPlcHdr/>
        </w:sdtPr>
        <w:sdtEndPr/>
        <w:sdtContent>
          <w:r>
            <w:t xml:space="preserve">[Guest speaker at the Global Communication Convention, </w:t>
          </w:r>
          <w:r>
            <w:rPr>
              <w:i/>
            </w:rPr>
            <w:t>Los Angeles, CA</w:t>
          </w:r>
          <w:r>
            <w:t>]</w:t>
          </w:r>
        </w:sdtContent>
      </w:sdt>
      <w:r>
        <w:tab/>
      </w:r>
      <w:sdt>
        <w:sdtPr>
          <w:id w:val="275215311"/>
          <w:placeholder>
            <w:docPart w:val="8788F1440367455CAC3CF8C6BC4F625F"/>
          </w:placeholder>
          <w:showingPlcHdr/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>
            <w:t>[Pick the Year]</w:t>
          </w:r>
        </w:sdtContent>
      </w:sdt>
    </w:p>
    <w:sdt>
      <w:sdtPr>
        <w:id w:val="4806547"/>
        <w:placeholder>
          <w:docPart w:val="B9E98DD0F4C7497D857F1A5A90E9DF8E"/>
        </w:placeholder>
        <w:temporary/>
        <w:showingPlcHdr/>
      </w:sdtPr>
      <w:sdtEndPr/>
      <w:sdtContent>
        <w:p w:rsidR="00981073" w:rsidRDefault="00954E86">
          <w:pPr>
            <w:pStyle w:val="ItalicHeading"/>
          </w:pPr>
          <w:r>
            <w:t>[“Why So Many Documents Remain Inaccessible in the Information Age”]</w:t>
          </w:r>
        </w:p>
      </w:sdtContent>
    </w:sdt>
    <w:p w:rsidR="00981073" w:rsidRDefault="00954E86">
      <w:pPr>
        <w:pStyle w:val="SpaceAfter"/>
      </w:pPr>
      <w:sdt>
        <w:sdtPr>
          <w:id w:val="4806555"/>
          <w:placeholder>
            <w:docPart w:val="9B55980956A64E5BAEA2F43B0415B208"/>
          </w:placeholder>
          <w:temporary/>
          <w:showingPlcHdr/>
        </w:sdtPr>
        <w:sdtEndPr/>
        <w:sdtContent>
          <w:r>
            <w:t>[Paper presented at the Annual Meeting o</w:t>
          </w:r>
          <w:r>
            <w:t>f English Professors</w:t>
          </w:r>
          <w:r>
            <w:rPr>
              <w:i/>
            </w:rPr>
            <w:t>, New York, NY</w:t>
          </w:r>
          <w:r>
            <w:t>]</w:t>
          </w:r>
        </w:sdtContent>
      </w:sdt>
      <w:r>
        <w:tab/>
      </w:r>
      <w:sdt>
        <w:sdtPr>
          <w:id w:val="277298032"/>
          <w:placeholder>
            <w:docPart w:val="4987B4B49AE24578936987BB0819C281"/>
          </w:placeholder>
          <w:showingPlcHdr/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>
            <w:t>[Pick the Year]</w:t>
          </w:r>
        </w:sdtContent>
      </w:sdt>
    </w:p>
    <w:sdt>
      <w:sdtPr>
        <w:id w:val="4806626"/>
        <w:placeholder>
          <w:docPart w:val="7E2E3670523C4679AC70C8606648EDDD"/>
        </w:placeholder>
        <w:temporary/>
        <w:showingPlcHdr/>
      </w:sdtPr>
      <w:sdtEndPr/>
      <w:sdtContent>
        <w:p w:rsidR="00981073" w:rsidRDefault="00954E86">
          <w:pPr>
            <w:pStyle w:val="ItalicHeading"/>
          </w:pPr>
          <w:r>
            <w:t>[“The Female Betrayed and Modern Media”]</w:t>
          </w:r>
        </w:p>
      </w:sdtContent>
    </w:sdt>
    <w:p w:rsidR="00981073" w:rsidRDefault="00954E86">
      <w:pPr>
        <w:pStyle w:val="SpaceAfter"/>
      </w:pPr>
      <w:sdt>
        <w:sdtPr>
          <w:id w:val="4806634"/>
          <w:placeholder>
            <w:docPart w:val="AB98A525246D4DB0957146B2A57ABE6E"/>
          </w:placeholder>
          <w:temporary/>
          <w:showingPlcHdr/>
        </w:sdtPr>
        <w:sdtEndPr/>
        <w:sdtContent>
          <w:r>
            <w:t xml:space="preserve">[Paper presented to the Historical Society for American Women, </w:t>
          </w:r>
          <w:r>
            <w:rPr>
              <w:i/>
            </w:rPr>
            <w:t>Athens, Ohio</w:t>
          </w:r>
          <w:r>
            <w:t>]</w:t>
          </w:r>
        </w:sdtContent>
      </w:sdt>
      <w:r>
        <w:tab/>
      </w:r>
      <w:sdt>
        <w:sdtPr>
          <w:id w:val="277298037"/>
          <w:placeholder>
            <w:docPart w:val="F8A84FA8BF9C464584473FD73E69A162"/>
          </w:placeholder>
          <w:showingPlcHdr/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>
            <w:t>[Pick the Year]</w:t>
          </w:r>
        </w:sdtContent>
      </w:sdt>
    </w:p>
    <w:p w:rsidR="00981073" w:rsidRDefault="00954E86">
      <w:pPr>
        <w:pStyle w:val="SectionHeading"/>
      </w:pPr>
      <w:r>
        <w:t>LANGUAGES</w:t>
      </w:r>
    </w:p>
    <w:sdt>
      <w:sdtPr>
        <w:id w:val="4806708"/>
        <w:placeholder>
          <w:docPart w:val="3171C708E2A943E5A43EA520B67687E5"/>
        </w:placeholder>
        <w:temporary/>
        <w:showingPlcHdr/>
      </w:sdtPr>
      <w:sdtEndPr/>
      <w:sdtContent>
        <w:p w:rsidR="00981073" w:rsidRDefault="00954E86">
          <w:pPr>
            <w:pStyle w:val="NormalBodyText"/>
          </w:pPr>
          <w:r>
            <w:t>[English – native language]</w:t>
          </w:r>
        </w:p>
      </w:sdtContent>
    </w:sdt>
    <w:sdt>
      <w:sdtPr>
        <w:id w:val="4806716"/>
        <w:placeholder>
          <w:docPart w:val="CFC10C97741044FF9DFC1505889063DF"/>
        </w:placeholder>
        <w:temporary/>
        <w:showingPlcHdr/>
      </w:sdtPr>
      <w:sdtEndPr/>
      <w:sdtContent>
        <w:p w:rsidR="00981073" w:rsidRDefault="00954E86">
          <w:pPr>
            <w:pStyle w:val="NormalBodyText"/>
          </w:pPr>
          <w:r>
            <w:t xml:space="preserve">[French – speak </w:t>
          </w:r>
          <w:r>
            <w:t>fluently and read/write with high proficiency]</w:t>
          </w:r>
        </w:p>
      </w:sdtContent>
    </w:sdt>
    <w:sdt>
      <w:sdtPr>
        <w:id w:val="4806724"/>
        <w:placeholder>
          <w:docPart w:val="5DF1B907121643E99E93B298337A656E"/>
        </w:placeholder>
        <w:temporary/>
        <w:showingPlcHdr/>
      </w:sdtPr>
      <w:sdtEndPr/>
      <w:sdtContent>
        <w:p w:rsidR="00981073" w:rsidRDefault="00954E86">
          <w:pPr>
            <w:pStyle w:val="SpaceAfter"/>
          </w:pPr>
          <w:r>
            <w:t>[Spanish and Italian – speak, read, and write with basic competence]</w:t>
          </w:r>
        </w:p>
      </w:sdtContent>
    </w:sdt>
    <w:p w:rsidR="00981073" w:rsidRDefault="00954E86">
      <w:pPr>
        <w:pStyle w:val="SectionHeading"/>
      </w:pPr>
      <w:r>
        <w:t>MEMBERSHIPS</w:t>
      </w:r>
    </w:p>
    <w:sdt>
      <w:sdtPr>
        <w:id w:val="4806732"/>
        <w:placeholder>
          <w:docPart w:val="F3485448D0684F2B9E87AD3F53F35353"/>
        </w:placeholder>
        <w:temporary/>
        <w:showingPlcHdr/>
      </w:sdtPr>
      <w:sdtEndPr/>
      <w:sdtContent>
        <w:p w:rsidR="00981073" w:rsidRDefault="00954E86">
          <w:pPr>
            <w:pStyle w:val="NormalBodyText"/>
          </w:pPr>
          <w:r>
            <w:t>[American Society of English Honorees]</w:t>
          </w:r>
        </w:p>
      </w:sdtContent>
    </w:sdt>
    <w:sdt>
      <w:sdtPr>
        <w:id w:val="4806740"/>
        <w:placeholder>
          <w:docPart w:val="8331AAEA4FBB450A91876FF7E0851F95"/>
        </w:placeholder>
        <w:temporary/>
        <w:showingPlcHdr/>
      </w:sdtPr>
      <w:sdtEndPr/>
      <w:sdtContent>
        <w:p w:rsidR="00981073" w:rsidRDefault="00954E86">
          <w:pPr>
            <w:pStyle w:val="NormalBodyText"/>
          </w:pPr>
          <w:r>
            <w:t>[Western Society of Women Writers]</w:t>
          </w:r>
        </w:p>
      </w:sdtContent>
    </w:sdt>
    <w:sdt>
      <w:sdtPr>
        <w:id w:val="4806748"/>
        <w:placeholder>
          <w:docPart w:val="2501E5A7EE414FF98295B3C1D1E66672"/>
        </w:placeholder>
        <w:temporary/>
        <w:showingPlcHdr/>
      </w:sdtPr>
      <w:sdtEndPr/>
      <w:sdtContent>
        <w:p w:rsidR="00981073" w:rsidRDefault="00954E86">
          <w:pPr>
            <w:pStyle w:val="NormalBodyText"/>
          </w:pPr>
          <w:r>
            <w:t>[Organization of Global Communicators]</w:t>
          </w:r>
        </w:p>
      </w:sdtContent>
    </w:sdt>
    <w:bookmarkStart w:id="0" w:name="_GoBack" w:displacedByCustomXml="prev"/>
    <w:bookmarkEnd w:id="0" w:displacedByCustomXml="prev"/>
    <w:sectPr w:rsidR="00981073">
      <w:headerReference w:type="default" r:id="rId8"/>
      <w:pgSz w:w="12240" w:h="15840"/>
      <w:pgMar w:top="1440" w:right="108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4E86" w:rsidRDefault="00954E86">
      <w:pPr>
        <w:spacing w:line="240" w:lineRule="auto"/>
      </w:pPr>
      <w:r>
        <w:separator/>
      </w:r>
    </w:p>
  </w:endnote>
  <w:endnote w:type="continuationSeparator" w:id="0">
    <w:p w:rsidR="00954E86" w:rsidRDefault="00954E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4E86" w:rsidRDefault="00954E86">
      <w:pPr>
        <w:spacing w:line="240" w:lineRule="auto"/>
      </w:pPr>
      <w:r>
        <w:separator/>
      </w:r>
    </w:p>
  </w:footnote>
  <w:footnote w:type="continuationSeparator" w:id="0">
    <w:p w:rsidR="00954E86" w:rsidRDefault="00954E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1073" w:rsidRDefault="00954E86">
    <w:pPr>
      <w:pStyle w:val="YourName"/>
    </w:pPr>
    <w:sdt>
      <w:sdtPr>
        <w:alias w:val="Author"/>
        <w:id w:val="25244219"/>
        <w:placeholder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B34E22">
          <w:t>Ovidiu Istrate</w:t>
        </w:r>
      </w:sdtContent>
    </w:sdt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B34E22">
      <w:rPr>
        <w:noProof/>
      </w:rPr>
      <w:t>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C72A4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249E1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664B4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9C1C68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8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</w:compat>
  <w:rsids>
    <w:rsidRoot w:val="00B34E22"/>
    <w:rsid w:val="00954E86"/>
    <w:rsid w:val="00981073"/>
    <w:rsid w:val="00B34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A934BF4F-B48E-4B3C-8012-C76E80AC0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1" w:unhideWhenUsed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semiHidden/>
    <w:unhideWhenUsed/>
    <w:qFormat/>
    <w:pPr>
      <w:spacing w:after="0" w:line="264" w:lineRule="auto"/>
    </w:pPr>
    <w:rPr>
      <w:sz w:val="16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pPr>
      <w:keepNext/>
      <w:keepLines/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pPr>
      <w:spacing w:before="240" w:after="40"/>
      <w:outlineLvl w:val="1"/>
    </w:pPr>
    <w:rPr>
      <w:caps/>
      <w:color w:val="000000" w:themeColor="text1"/>
      <w:spacing w:val="10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pPr>
      <w:ind w:left="288"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semiHidden/>
    <w:rPr>
      <w:rFonts w:asciiTheme="majorHAnsi" w:eastAsiaTheme="majorEastAsia" w:hAnsiTheme="majorHAnsi" w:cstheme="majorBidi"/>
      <w:b/>
      <w:bCs/>
      <w:caps/>
      <w:color w:val="000000" w:themeColor="text1"/>
      <w:spacing w:val="10"/>
      <w:sz w:val="16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semiHidden/>
    <w:rPr>
      <w:caps/>
      <w:color w:val="000000" w:themeColor="text1"/>
      <w:spacing w:val="10"/>
      <w:sz w:val="16"/>
    </w:rPr>
  </w:style>
  <w:style w:type="character" w:customStyle="1" w:styleId="Heading3Char">
    <w:name w:val="Heading 3 Char"/>
    <w:basedOn w:val="DefaultParagraphFont"/>
    <w:link w:val="Heading3"/>
    <w:uiPriority w:val="1"/>
    <w:semiHidden/>
    <w:rPr>
      <w:i/>
      <w:sz w:val="16"/>
    </w:rPr>
  </w:style>
  <w:style w:type="paragraph" w:customStyle="1" w:styleId="JobTitle">
    <w:name w:val="Job Title"/>
    <w:basedOn w:val="Normal"/>
    <w:link w:val="JobTitleChar"/>
    <w:qFormat/>
    <w:pPr>
      <w:tabs>
        <w:tab w:val="left" w:pos="7560"/>
      </w:tabs>
      <w:ind w:left="288"/>
    </w:pPr>
    <w:rPr>
      <w:b/>
    </w:rPr>
  </w:style>
  <w:style w:type="character" w:customStyle="1" w:styleId="JobTitleChar">
    <w:name w:val="Job Title Char"/>
    <w:basedOn w:val="DefaultParagraphFont"/>
    <w:link w:val="JobTitle"/>
    <w:rPr>
      <w:b/>
      <w:sz w:val="16"/>
    </w:rPr>
  </w:style>
  <w:style w:type="paragraph" w:customStyle="1" w:styleId="ContactInformation">
    <w:name w:val="Contact Information"/>
    <w:basedOn w:val="Normal"/>
    <w:qFormat/>
    <w:pPr>
      <w:spacing w:after="400"/>
      <w:ind w:left="288"/>
    </w:pPr>
  </w:style>
  <w:style w:type="paragraph" w:customStyle="1" w:styleId="NormalBodyText">
    <w:name w:val="Normal Body Text"/>
    <w:basedOn w:val="Normal"/>
    <w:qFormat/>
    <w:pPr>
      <w:tabs>
        <w:tab w:val="left" w:pos="7560"/>
      </w:tabs>
      <w:ind w:left="288"/>
    </w:pPr>
  </w:style>
  <w:style w:type="paragraph" w:customStyle="1" w:styleId="AllCaps">
    <w:name w:val="All Caps"/>
    <w:basedOn w:val="Normal"/>
    <w:semiHidden/>
    <w:unhideWhenUsed/>
    <w:qFormat/>
    <w:rPr>
      <w:caps/>
      <w:spacing w:val="20"/>
      <w:sz w:val="15"/>
    </w:rPr>
  </w:style>
  <w:style w:type="paragraph" w:customStyle="1" w:styleId="Location">
    <w:name w:val="Location"/>
    <w:basedOn w:val="Normal"/>
    <w:qFormat/>
    <w:pPr>
      <w:ind w:left="288"/>
    </w:pPr>
  </w:style>
  <w:style w:type="paragraph" w:customStyle="1" w:styleId="SpaceAfter">
    <w:name w:val="Space After"/>
    <w:basedOn w:val="Normal"/>
    <w:qFormat/>
    <w:pPr>
      <w:tabs>
        <w:tab w:val="left" w:pos="7560"/>
      </w:tabs>
      <w:spacing w:after="160"/>
      <w:ind w:left="288" w:right="288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YourName">
    <w:name w:val="Your Name"/>
    <w:basedOn w:val="Normal"/>
    <w:qFormat/>
    <w:pPr>
      <w:keepNext/>
      <w:keepLines/>
      <w:tabs>
        <w:tab w:val="left" w:pos="8640"/>
      </w:tabs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customStyle="1" w:styleId="SpaceAfter1NoRightIndent">
    <w:name w:val="Space After 1 (No Right Indent)"/>
    <w:basedOn w:val="Normal"/>
    <w:qFormat/>
    <w:pPr>
      <w:tabs>
        <w:tab w:val="left" w:pos="7560"/>
      </w:tabs>
      <w:spacing w:after="160"/>
      <w:ind w:left="288"/>
    </w:pPr>
  </w:style>
  <w:style w:type="paragraph" w:customStyle="1" w:styleId="SectionHeading">
    <w:name w:val="Section Heading"/>
    <w:basedOn w:val="Normal"/>
    <w:qFormat/>
    <w:pPr>
      <w:spacing w:before="240" w:after="40"/>
      <w:outlineLvl w:val="1"/>
    </w:pPr>
    <w:rPr>
      <w:caps/>
      <w:color w:val="000000" w:themeColor="text1"/>
      <w:spacing w:val="10"/>
    </w:rPr>
  </w:style>
  <w:style w:type="paragraph" w:customStyle="1" w:styleId="ItalicHeading">
    <w:name w:val="Italic Heading"/>
    <w:basedOn w:val="Normal"/>
    <w:qFormat/>
    <w:pPr>
      <w:ind w:left="288"/>
      <w:outlineLvl w:val="2"/>
    </w:pPr>
    <w:rPr>
      <w:i/>
    </w:r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sz w:val="16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54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vidiu%20Istrate\AppData\Roaming\Microsoft\Templates\Curriculum%20vita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4D233E33ACC4510936FE2D642B06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42D03E-2876-49D6-8436-933969129446}"/>
      </w:docPartPr>
      <w:docPartBody>
        <w:p w:rsidR="00000000" w:rsidRDefault="00B817E5">
          <w:pPr>
            <w:pStyle w:val="34D233E33ACC4510936FE2D642B06828"/>
          </w:pPr>
          <w:r>
            <w:t>[your name]</w:t>
          </w:r>
        </w:p>
      </w:docPartBody>
    </w:docPart>
    <w:docPart>
      <w:docPartPr>
        <w:name w:val="5BB32A52DA4744A88C7BC8AE74EB45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DB2E37-8EC8-4EB8-85EC-84AC5CFE03E1}"/>
      </w:docPartPr>
      <w:docPartBody>
        <w:p w:rsidR="00000000" w:rsidRDefault="00B817E5">
          <w:pPr>
            <w:pStyle w:val="5BB32A52DA4744A88C7BC8AE74EB4523"/>
          </w:pPr>
          <w:r>
            <w:t>[Street Address]</w:t>
          </w:r>
        </w:p>
      </w:docPartBody>
    </w:docPart>
    <w:docPart>
      <w:docPartPr>
        <w:name w:val="54E7640AE3CF4608BE46662BD6A343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0FAC2A-B773-4BFD-9989-03862A365B67}"/>
      </w:docPartPr>
      <w:docPartBody>
        <w:p w:rsidR="00000000" w:rsidRDefault="00B817E5">
          <w:pPr>
            <w:pStyle w:val="54E7640AE3CF4608BE46662BD6A343E7"/>
          </w:pPr>
          <w:r>
            <w:t>[City, ST ZIP Code]</w:t>
          </w:r>
        </w:p>
      </w:docPartBody>
    </w:docPart>
    <w:docPart>
      <w:docPartPr>
        <w:name w:val="B9AAA3959A1F416EA5A6C671656688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D8E088-0AE7-40E3-A77D-6DA3A37C3DA7}"/>
      </w:docPartPr>
      <w:docPartBody>
        <w:p w:rsidR="00000000" w:rsidRDefault="00B817E5">
          <w:pPr>
            <w:pStyle w:val="B9AAA3959A1F416EA5A6C671656688F8"/>
          </w:pPr>
          <w:r>
            <w:t>[Phone]</w:t>
          </w:r>
        </w:p>
      </w:docPartBody>
    </w:docPart>
    <w:docPart>
      <w:docPartPr>
        <w:name w:val="8B1EDA5DB83D4DE1840EFBBAF7D54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16818-6892-4601-9EA8-42B735CE35DA}"/>
      </w:docPartPr>
      <w:docPartBody>
        <w:p w:rsidR="00000000" w:rsidRDefault="00B817E5">
          <w:pPr>
            <w:pStyle w:val="8B1EDA5DB83D4DE1840EFBBAF7D549F5"/>
          </w:pPr>
          <w:r>
            <w:t>[E-Mail]</w:t>
          </w:r>
        </w:p>
      </w:docPartBody>
    </w:docPart>
    <w:docPart>
      <w:docPartPr>
        <w:name w:val="F637F27E26804B91B57801406BB809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ABF37-979C-4689-A79D-28BF8AC0E7A7}"/>
      </w:docPartPr>
      <w:docPartBody>
        <w:p w:rsidR="00000000" w:rsidRDefault="00B817E5">
          <w:pPr>
            <w:pStyle w:val="F637F27E26804B91B57801406BB80937"/>
          </w:pPr>
          <w:r>
            <w:t>[Elm University, Chapel Hill, NC]</w:t>
          </w:r>
        </w:p>
      </w:docPartBody>
    </w:docPart>
    <w:docPart>
      <w:docPartPr>
        <w:name w:val="8E60700FCA6847F6AF03AC402E6EAD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FEBA78-92A4-4342-9890-77BC076A7346}"/>
      </w:docPartPr>
      <w:docPartBody>
        <w:p w:rsidR="00000000" w:rsidRDefault="00B817E5">
          <w:pPr>
            <w:pStyle w:val="8E60700FCA6847F6AF03AC402E6EAD2E"/>
          </w:pPr>
          <w:r>
            <w:t>[Ph.D. in English]</w:t>
          </w:r>
        </w:p>
      </w:docPartBody>
    </w:docPart>
    <w:docPart>
      <w:docPartPr>
        <w:name w:val="C8F8F5284CFE4B62A01A3F931FAF55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EF0B48-B798-4511-9B46-8E8CE31095AB}"/>
      </w:docPartPr>
      <w:docPartBody>
        <w:p w:rsidR="00000000" w:rsidRDefault="00B817E5">
          <w:pPr>
            <w:pStyle w:val="C8F8F5284CFE4B62A01A3F931FAF5529"/>
          </w:pPr>
          <w:r>
            <w:t>[Pick the Year]</w:t>
          </w:r>
        </w:p>
      </w:docPartBody>
    </w:docPart>
    <w:docPart>
      <w:docPartPr>
        <w:name w:val="6B6D6B721A5B4616912271E965D592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90C81A-8C17-4920-A513-489DAD3D2B4F}"/>
      </w:docPartPr>
      <w:docPartBody>
        <w:p w:rsidR="00000000" w:rsidRDefault="00B817E5">
          <w:pPr>
            <w:pStyle w:val="6B6D6B721A5B4616912271E965D592BA"/>
          </w:pPr>
          <w:r>
            <w:t xml:space="preserve">[Dissertation: “The Cross-Cultural Communication Epidemic of the </w:t>
          </w:r>
          <w:r>
            <w:t>21st Century”]</w:t>
          </w:r>
        </w:p>
      </w:docPartBody>
    </w:docPart>
    <w:docPart>
      <w:docPartPr>
        <w:name w:val="4B6429ADC1E3451A8FC52398138CBA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D29E49-3B45-4254-A5B2-FEA75AFE172B}"/>
      </w:docPartPr>
      <w:docPartBody>
        <w:p w:rsidR="00000000" w:rsidRDefault="00B817E5">
          <w:pPr>
            <w:pStyle w:val="4B6429ADC1E3451A8FC52398138CBA92"/>
          </w:pPr>
          <w:r>
            <w:t>[Honors: Dissertation passed “with Distinction”]</w:t>
          </w:r>
        </w:p>
      </w:docPartBody>
    </w:docPart>
    <w:docPart>
      <w:docPartPr>
        <w:name w:val="9F26A04C66D64089B21D106A0AE5AB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F46DAD-4745-42AB-AEB5-B421300DE8C5}"/>
      </w:docPartPr>
      <w:docPartBody>
        <w:p w:rsidR="00000000" w:rsidRDefault="00B817E5">
          <w:pPr>
            <w:pStyle w:val="9F26A04C66D64089B21D106A0AE5AB52"/>
          </w:pPr>
          <w:r>
            <w:t>[Elm University, Chapel Hill, NC]</w:t>
          </w:r>
        </w:p>
      </w:docPartBody>
    </w:docPart>
    <w:docPart>
      <w:docPartPr>
        <w:name w:val="B4E3E4568065476293B8B37088C657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F7A669-837F-46B5-9B79-DF8B1144A708}"/>
      </w:docPartPr>
      <w:docPartBody>
        <w:p w:rsidR="00000000" w:rsidRDefault="00B817E5">
          <w:pPr>
            <w:pStyle w:val="B4E3E4568065476293B8B37088C657A9"/>
          </w:pPr>
          <w:r>
            <w:t>[M.A. in English]</w:t>
          </w:r>
        </w:p>
      </w:docPartBody>
    </w:docPart>
    <w:docPart>
      <w:docPartPr>
        <w:name w:val="9D69EB6052D84046B48B6B510DB3D1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C9E22-291E-43CE-9A37-CCDE09DF5886}"/>
      </w:docPartPr>
      <w:docPartBody>
        <w:p w:rsidR="00000000" w:rsidRDefault="00B817E5">
          <w:pPr>
            <w:pStyle w:val="9D69EB6052D84046B48B6B510DB3D1BA"/>
          </w:pPr>
          <w:r>
            <w:t>[Pick the Year]</w:t>
          </w:r>
        </w:p>
      </w:docPartBody>
    </w:docPart>
    <w:docPart>
      <w:docPartPr>
        <w:name w:val="E1F716DB85BB4FC18F4A6E6E563F8D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9D1969-3754-4BE4-B922-28225E8A5C80}"/>
      </w:docPartPr>
      <w:docPartBody>
        <w:p w:rsidR="00000000" w:rsidRDefault="00B817E5">
          <w:pPr>
            <w:pStyle w:val="E1F716DB85BB4FC18F4A6E6E563F8D83"/>
          </w:pPr>
          <w:r>
            <w:t>[Thesis: “The Accessibility Debate of Content in the Online Context”]</w:t>
          </w:r>
        </w:p>
      </w:docPartBody>
    </w:docPart>
    <w:docPart>
      <w:docPartPr>
        <w:name w:val="A6D91C7E3D7947C38635C38687BD7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55E3F5-DDE9-45A7-A37F-A0F243BBAC09}"/>
      </w:docPartPr>
      <w:docPartBody>
        <w:p w:rsidR="00000000" w:rsidRDefault="00B817E5">
          <w:pPr>
            <w:pStyle w:val="A6D91C7E3D7947C38635C38687BD71F2"/>
          </w:pPr>
          <w:r>
            <w:t xml:space="preserve">[Oak Tree University, </w:t>
          </w:r>
          <w:r>
            <w:t>Raleigh, NC]</w:t>
          </w:r>
        </w:p>
      </w:docPartBody>
    </w:docPart>
    <w:docPart>
      <w:docPartPr>
        <w:name w:val="39EF08ED47424A60B2DA14895960D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25346E-930F-4ED1-A028-3B49C824B19B}"/>
      </w:docPartPr>
      <w:docPartBody>
        <w:p w:rsidR="00000000" w:rsidRDefault="00B817E5">
          <w:pPr>
            <w:pStyle w:val="39EF08ED47424A60B2DA14895960D9A7"/>
          </w:pPr>
          <w:r>
            <w:t>[B.A. Honors in English]</w:t>
          </w:r>
        </w:p>
      </w:docPartBody>
    </w:docPart>
    <w:docPart>
      <w:docPartPr>
        <w:name w:val="9967B31F058D4853AD4C6238885FFE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7C46A2-20B8-4106-BF25-6709C79B4FDD}"/>
      </w:docPartPr>
      <w:docPartBody>
        <w:p w:rsidR="00000000" w:rsidRDefault="00B817E5">
          <w:pPr>
            <w:pStyle w:val="9967B31F058D4853AD4C6238885FFE9C"/>
          </w:pPr>
          <w:r>
            <w:t>[Pick the Year]</w:t>
          </w:r>
        </w:p>
      </w:docPartBody>
    </w:docPart>
    <w:docPart>
      <w:docPartPr>
        <w:name w:val="FA9E8D64D5E84A359C1D868E1F78BC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8DD6F-EA42-42D4-84EA-6E96AFBA6F6E}"/>
      </w:docPartPr>
      <w:docPartBody>
        <w:p w:rsidR="00000000" w:rsidRDefault="00B817E5">
          <w:pPr>
            <w:pStyle w:val="FA9E8D64D5E84A359C1D868E1F78BC18"/>
          </w:pPr>
          <w:r>
            <w:t>[Areas of Concentration: Journalism, Proposal Writing]</w:t>
          </w:r>
        </w:p>
      </w:docPartBody>
    </w:docPart>
    <w:docPart>
      <w:docPartPr>
        <w:name w:val="4240C49F9943485C8C29D96EB0B156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5D2465-E707-4D9C-9C9C-861349D05911}"/>
      </w:docPartPr>
      <w:docPartBody>
        <w:p w:rsidR="00000000" w:rsidRDefault="00B817E5">
          <w:pPr>
            <w:pStyle w:val="4240C49F9943485C8C29D96EB0B15647"/>
          </w:pPr>
          <w:r>
            <w:t>[Minor: French]</w:t>
          </w:r>
        </w:p>
      </w:docPartBody>
    </w:docPart>
    <w:docPart>
      <w:docPartPr>
        <w:name w:val="351C0666ED2442B89B5DB352C1C458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B66DB1-7D88-416A-8D44-CE92AC41965E}"/>
      </w:docPartPr>
      <w:docPartBody>
        <w:p w:rsidR="00000000" w:rsidRDefault="00B817E5">
          <w:pPr>
            <w:pStyle w:val="351C0666ED2442B89B5DB352C1C458E5"/>
          </w:pPr>
          <w:r>
            <w:t>[Honors Thesis: “The Female Betrayed and Modern Media”]</w:t>
          </w:r>
        </w:p>
      </w:docPartBody>
    </w:docPart>
    <w:docPart>
      <w:docPartPr>
        <w:name w:val="EF5013F6D65A43D6B01BF8CE8F28A3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E04518-3EDE-4C19-ACA8-6F85C1C9B633}"/>
      </w:docPartPr>
      <w:docPartBody>
        <w:p w:rsidR="00000000" w:rsidRDefault="00B817E5">
          <w:pPr>
            <w:pStyle w:val="EF5013F6D65A43D6B01BF8CE8F28A3D6"/>
          </w:pPr>
          <w:r>
            <w:t>[Postdoctoral Fellowship, Elm University]</w:t>
          </w:r>
        </w:p>
      </w:docPartBody>
    </w:docPart>
    <w:docPart>
      <w:docPartPr>
        <w:name w:val="8B21B1C98BA14D4FAF7027E9F608BD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794412-4C59-437B-9EAE-FC39932A9975}"/>
      </w:docPartPr>
      <w:docPartBody>
        <w:p w:rsidR="00000000" w:rsidRDefault="00B817E5">
          <w:pPr>
            <w:pStyle w:val="8B21B1C98BA14D4FAF7027E9F608BD5B"/>
          </w:pPr>
          <w:r>
            <w:t>[Start Date]</w:t>
          </w:r>
        </w:p>
      </w:docPartBody>
    </w:docPart>
    <w:docPart>
      <w:docPartPr>
        <w:name w:val="24347720A5BE4C859E9214F65FB676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DB8A8F-4E95-4E2E-8AC8-2A9EAE70DA9F}"/>
      </w:docPartPr>
      <w:docPartBody>
        <w:p w:rsidR="00000000" w:rsidRDefault="00B817E5">
          <w:pPr>
            <w:pStyle w:val="24347720A5BE4C859E9214F65FB676C3"/>
          </w:pPr>
          <w:r>
            <w:t>[End Date]</w:t>
          </w:r>
        </w:p>
      </w:docPartBody>
    </w:docPart>
    <w:docPart>
      <w:docPartPr>
        <w:name w:val="F030D7A4162C4F6BA887D22A5F1DF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21B612-AE9B-4B08-BA99-5AB1991778A0}"/>
      </w:docPartPr>
      <w:docPartBody>
        <w:p w:rsidR="00000000" w:rsidRDefault="00B817E5">
          <w:pPr>
            <w:pStyle w:val="F030D7A4162C4F6BA887D22A5F1DFDC4"/>
          </w:pPr>
          <w:r>
            <w:t>[President’s Fellowship</w:t>
          </w:r>
          <w:r>
            <w:rPr>
              <w:i/>
            </w:rPr>
            <w:t>, Oak Tree</w:t>
          </w:r>
          <w:r>
            <w:rPr>
              <w:i/>
            </w:rPr>
            <w:t xml:space="preserve"> University</w:t>
          </w:r>
          <w:r>
            <w:t>]</w:t>
          </w:r>
        </w:p>
      </w:docPartBody>
    </w:docPart>
    <w:docPart>
      <w:docPartPr>
        <w:name w:val="D484A4FC093B431EB16576EB7E5962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6399E9-41C4-49CA-AC5E-E3FA38E71D60}"/>
      </w:docPartPr>
      <w:docPartBody>
        <w:p w:rsidR="00000000" w:rsidRDefault="00B817E5">
          <w:pPr>
            <w:pStyle w:val="D484A4FC093B431EB16576EB7E596295"/>
          </w:pPr>
          <w:r>
            <w:t>[Start Date]</w:t>
          </w:r>
        </w:p>
      </w:docPartBody>
    </w:docPart>
    <w:docPart>
      <w:docPartPr>
        <w:name w:val="7D6758D1C5D34F1BA6A8C8FBC8A7D4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B410E3-FB00-4ABD-A32D-D4A3091843D3}"/>
      </w:docPartPr>
      <w:docPartBody>
        <w:p w:rsidR="00000000" w:rsidRDefault="00B817E5">
          <w:pPr>
            <w:pStyle w:val="7D6758D1C5D34F1BA6A8C8FBC8A7D411"/>
          </w:pPr>
          <w:r>
            <w:t>[End Date]</w:t>
          </w:r>
        </w:p>
      </w:docPartBody>
    </w:docPart>
    <w:docPart>
      <w:docPartPr>
        <w:name w:val="89764A2B96C343E2B1F0F23C60724F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4363CC-218D-499F-B0C8-C31F3B72870D}"/>
      </w:docPartPr>
      <w:docPartBody>
        <w:p w:rsidR="00000000" w:rsidRDefault="00B817E5">
          <w:pPr>
            <w:pStyle w:val="89764A2B96C343E2B1F0F23C60724F43"/>
          </w:pPr>
          <w:r>
            <w:t xml:space="preserve">[Excellence Grant, </w:t>
          </w:r>
          <w:r>
            <w:rPr>
              <w:i/>
            </w:rPr>
            <w:t>Oak Tree University</w:t>
          </w:r>
          <w:r>
            <w:t>]</w:t>
          </w:r>
        </w:p>
      </w:docPartBody>
    </w:docPart>
    <w:docPart>
      <w:docPartPr>
        <w:name w:val="0F2BD3669AEE406599490A00EBB500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1DFE75-ACE8-4842-AB3D-4AE00A54A115}"/>
      </w:docPartPr>
      <w:docPartBody>
        <w:p w:rsidR="00000000" w:rsidRDefault="00B817E5">
          <w:pPr>
            <w:pStyle w:val="0F2BD3669AEE406599490A00EBB5005A"/>
          </w:pPr>
          <w:r>
            <w:t xml:space="preserve">[Start </w:t>
          </w:r>
          <w:r>
            <w:t>Date]</w:t>
          </w:r>
        </w:p>
      </w:docPartBody>
    </w:docPart>
    <w:docPart>
      <w:docPartPr>
        <w:name w:val="AD65E0F776134B809A4E21FC5A91F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92117D-B9FB-47D0-B552-DB76AED852E9}"/>
      </w:docPartPr>
      <w:docPartBody>
        <w:p w:rsidR="00000000" w:rsidRDefault="00B817E5">
          <w:pPr>
            <w:pStyle w:val="AD65E0F776134B809A4E21FC5A91F610"/>
          </w:pPr>
          <w:r>
            <w:t>[End Date]</w:t>
          </w:r>
        </w:p>
      </w:docPartBody>
    </w:docPart>
    <w:docPart>
      <w:docPartPr>
        <w:name w:val="D87FD64EA31447AE93EB5165918F57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FB63D0-E4B0-4012-8F28-A98A0A34E2F5}"/>
      </w:docPartPr>
      <w:docPartBody>
        <w:p w:rsidR="00000000" w:rsidRDefault="00B817E5">
          <w:pPr>
            <w:pStyle w:val="D87FD64EA31447AE93EB5165918F5767"/>
          </w:pPr>
          <w:r>
            <w:t>[Walnut Grove University, Chapel Hill, NC]</w:t>
          </w:r>
        </w:p>
      </w:docPartBody>
    </w:docPart>
    <w:docPart>
      <w:docPartPr>
        <w:name w:val="D6429C8AB6B647D4B6BF38199D8EAB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63CB43-102F-4C22-8443-D3BC7C6615B9}"/>
      </w:docPartPr>
      <w:docPartBody>
        <w:p w:rsidR="00000000" w:rsidRDefault="00B817E5">
          <w:pPr>
            <w:pStyle w:val="D6429C8AB6B647D4B6BF38199D8EAB49"/>
          </w:pPr>
          <w:r>
            <w:t>[Lecturer – “Global Communication in the 21st Century”]</w:t>
          </w:r>
        </w:p>
      </w:docPartBody>
    </w:docPart>
    <w:docPart>
      <w:docPartPr>
        <w:name w:val="4529100751B04B508438C4E036A6F6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B0B9A8-A657-4750-973F-36A038884155}"/>
      </w:docPartPr>
      <w:docPartBody>
        <w:p w:rsidR="00000000" w:rsidRDefault="00B817E5">
          <w:pPr>
            <w:pStyle w:val="4529100751B04B508438C4E036A6F6B5"/>
          </w:pPr>
          <w:r>
            <w:t>[Pick the Year]</w:t>
          </w:r>
        </w:p>
      </w:docPartBody>
    </w:docPart>
    <w:docPart>
      <w:docPartPr>
        <w:name w:val="781235CFF2BE43D68E56796A8E1A6C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5D2B32-1C65-4180-A4DA-704EE700948E}"/>
      </w:docPartPr>
      <w:docPartBody>
        <w:p w:rsidR="00000000" w:rsidRDefault="00B817E5">
          <w:pPr>
            <w:pStyle w:val="781235CFF2BE43D68E56796A8E1A6C6E"/>
          </w:pPr>
          <w:r>
            <w:t xml:space="preserve">[Developed </w:t>
          </w:r>
          <w:r>
            <w:t>syllabus and overall course structure, and administered all grades.]</w:t>
          </w:r>
        </w:p>
      </w:docPartBody>
    </w:docPart>
    <w:docPart>
      <w:docPartPr>
        <w:name w:val="13BC862558E84933BDF48ECE4B935B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11A81-4C61-49A9-A8B5-1FCC3006B3F7}"/>
      </w:docPartPr>
      <w:docPartBody>
        <w:p w:rsidR="00000000" w:rsidRDefault="00B817E5">
          <w:pPr>
            <w:pStyle w:val="13BC862558E84933BDF48ECE4B935BA8"/>
          </w:pPr>
          <w:r>
            <w:t>[Adjunct Instructor – “Editing Technical Documents”]</w:t>
          </w:r>
        </w:p>
      </w:docPartBody>
    </w:docPart>
    <w:docPart>
      <w:docPartPr>
        <w:name w:val="7CF7ED0DD27E4694B7B8EEE98F5208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B11D81-C86A-425C-AE89-37F06F944813}"/>
      </w:docPartPr>
      <w:docPartBody>
        <w:p w:rsidR="00000000" w:rsidRDefault="00B817E5">
          <w:pPr>
            <w:pStyle w:val="7CF7ED0DD27E4694B7B8EEE98F5208F2"/>
          </w:pPr>
          <w:r>
            <w:t>[Pick the Year]</w:t>
          </w:r>
        </w:p>
      </w:docPartBody>
    </w:docPart>
    <w:docPart>
      <w:docPartPr>
        <w:name w:val="1A406C3C0F5C4B2B8417CD0EB0B12B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00F0EE-ECDF-4748-9512-C3904AACA5E5}"/>
      </w:docPartPr>
      <w:docPartBody>
        <w:p w:rsidR="00000000" w:rsidRDefault="00B817E5">
          <w:pPr>
            <w:pStyle w:val="1A406C3C0F5C4B2B8417CD0EB0B12BE0"/>
          </w:pPr>
          <w:r>
            <w:t>[Developed syllabus and overall course structure, and administered all grades.]</w:t>
          </w:r>
        </w:p>
      </w:docPartBody>
    </w:docPart>
    <w:docPart>
      <w:docPartPr>
        <w:name w:val="98F799230ED84340B3D9A5A19FE1F0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374506-9980-4190-8F5C-F18B7510ABDE}"/>
      </w:docPartPr>
      <w:docPartBody>
        <w:p w:rsidR="00000000" w:rsidRDefault="00B817E5">
          <w:pPr>
            <w:pStyle w:val="98F799230ED84340B3D9A5A19FE1F097"/>
          </w:pPr>
          <w:r>
            <w:t>[Instructor – French 1</w:t>
          </w:r>
          <w:r>
            <w:t>01, 102, 201, 202]</w:t>
          </w:r>
        </w:p>
      </w:docPartBody>
    </w:docPart>
    <w:docPart>
      <w:docPartPr>
        <w:name w:val="F7C4B03C53A24F1395EBE1F11D09DF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457EA8-39BA-49AB-9236-EA7E2E7CEF04}"/>
      </w:docPartPr>
      <w:docPartBody>
        <w:p w:rsidR="00000000" w:rsidRDefault="00B817E5">
          <w:pPr>
            <w:pStyle w:val="F7C4B03C53A24F1395EBE1F11D09DF41"/>
          </w:pPr>
          <w:r>
            <w:t>[Pick the Year</w:t>
          </w:r>
        </w:p>
      </w:docPartBody>
    </w:docPart>
    <w:docPart>
      <w:docPartPr>
        <w:name w:val="70E29697B5BC4233AFBD6ED45090CF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28F0FF-E0DF-4E52-B23A-0CBC05F9C98C}"/>
      </w:docPartPr>
      <w:docPartBody>
        <w:p w:rsidR="00000000" w:rsidRDefault="00B817E5">
          <w:pPr>
            <w:pStyle w:val="70E29697B5BC4233AFBD6ED45090CFEA"/>
          </w:pPr>
          <w:r>
            <w:t>[Developed syllabus and overall course structure, including weekly lab practicum, and administered all grades.]</w:t>
          </w:r>
        </w:p>
      </w:docPartBody>
    </w:docPart>
    <w:docPart>
      <w:docPartPr>
        <w:name w:val="AE563C5F65A848628C6F4AFD0F82D0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55FE2A-E31F-436E-BC09-B49007995571}"/>
      </w:docPartPr>
      <w:docPartBody>
        <w:p w:rsidR="00000000" w:rsidRDefault="00B817E5">
          <w:pPr>
            <w:pStyle w:val="AE563C5F65A848628C6F4AFD0F82D04D"/>
          </w:pPr>
          <w:r>
            <w:t>[Teaching Assistant – to Professor Garth Fort in “Advanced Rhetoric”]</w:t>
          </w:r>
        </w:p>
      </w:docPartBody>
    </w:docPart>
    <w:docPart>
      <w:docPartPr>
        <w:name w:val="3471FB8E62B74C04B6FA6B3C19527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750C83-3DFC-4DFC-B6AE-7371EDA95206}"/>
      </w:docPartPr>
      <w:docPartBody>
        <w:p w:rsidR="00000000" w:rsidRDefault="00B817E5">
          <w:pPr>
            <w:pStyle w:val="3471FB8E62B74C04B6FA6B3C195271A2"/>
          </w:pPr>
          <w:r>
            <w:t>[Pick the Year]</w:t>
          </w:r>
        </w:p>
      </w:docPartBody>
    </w:docPart>
    <w:docPart>
      <w:docPartPr>
        <w:name w:val="2D8DED5C123C45D495F9194BA36465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87263D-922D-4F74-8991-9B29BED6C719}"/>
      </w:docPartPr>
      <w:docPartBody>
        <w:p w:rsidR="00000000" w:rsidRDefault="00B817E5">
          <w:pPr>
            <w:pStyle w:val="2D8DED5C123C45D495F9194BA3646541"/>
          </w:pPr>
          <w:r>
            <w:t>[Collaborated on curriculum and exam development, met with students upon request, and graded all written work, including final exam papers.]</w:t>
          </w:r>
        </w:p>
      </w:docPartBody>
    </w:docPart>
    <w:docPart>
      <w:docPartPr>
        <w:name w:val="AC3FFFF66B7345638CFC811EF5F79E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B09530-B3A9-4883-B839-E389AC370AC2}"/>
      </w:docPartPr>
      <w:docPartBody>
        <w:p w:rsidR="00000000" w:rsidRDefault="00B817E5">
          <w:pPr>
            <w:pStyle w:val="AC3FFFF66B7345638CFC811EF5F79ECC"/>
          </w:pPr>
          <w:r>
            <w:t>[Lucerne Publishing, Raleigh, NC]</w:t>
          </w:r>
        </w:p>
      </w:docPartBody>
    </w:docPart>
    <w:docPart>
      <w:docPartPr>
        <w:name w:val="57658B38DB8743479DCADA31CC9484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B3DB5E-90B9-42BE-A406-1253C9CA1AEC}"/>
      </w:docPartPr>
      <w:docPartBody>
        <w:p w:rsidR="00000000" w:rsidRDefault="00B817E5">
          <w:pPr>
            <w:pStyle w:val="57658B38DB8743479DCADA31CC94844E"/>
          </w:pPr>
          <w:r>
            <w:t>[Editor]</w:t>
          </w:r>
        </w:p>
      </w:docPartBody>
    </w:docPart>
    <w:docPart>
      <w:docPartPr>
        <w:name w:val="1BB469E868D14497A8D7F4878F838B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74AF07-B6B1-4EF2-AF79-5A4C7F3C6AA0}"/>
      </w:docPartPr>
      <w:docPartBody>
        <w:p w:rsidR="00000000" w:rsidRDefault="00B817E5">
          <w:pPr>
            <w:pStyle w:val="1BB469E868D14497A8D7F4878F838BDE"/>
          </w:pPr>
          <w:r>
            <w:t>[Start Date]</w:t>
          </w:r>
        </w:p>
      </w:docPartBody>
    </w:docPart>
    <w:docPart>
      <w:docPartPr>
        <w:name w:val="F189868C370348C8B2420C76E6B8C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A14B32-2677-4AE2-B840-70A2421E3202}"/>
      </w:docPartPr>
      <w:docPartBody>
        <w:p w:rsidR="00000000" w:rsidRDefault="00B817E5">
          <w:pPr>
            <w:pStyle w:val="F189868C370348C8B2420C76E6B8CA58"/>
          </w:pPr>
          <w:r>
            <w:t>[End Date]</w:t>
          </w:r>
        </w:p>
      </w:docPartBody>
    </w:docPart>
    <w:docPart>
      <w:docPartPr>
        <w:name w:val="07885F4FF9C24E87BE132E5EE4D8D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740D8-38D3-409A-B0E2-564E008A5425}"/>
      </w:docPartPr>
      <w:docPartBody>
        <w:p w:rsidR="00000000" w:rsidRDefault="00B817E5">
          <w:pPr>
            <w:pStyle w:val="07885F4FF9C24E87BE132E5EE4D8D5DD"/>
          </w:pPr>
          <w:r>
            <w:t xml:space="preserve">[Provide </w:t>
          </w:r>
          <w:r>
            <w:t>as needed editorial support remotely, including developmental and copy editing of their internal online and printed documentation.]</w:t>
          </w:r>
        </w:p>
      </w:docPartBody>
    </w:docPart>
    <w:docPart>
      <w:docPartPr>
        <w:name w:val="CA4E6AAA8A784E769FA4ED5B6D7D4B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C8F408-5B3A-4DFC-B7E1-124E30E90579}"/>
      </w:docPartPr>
      <w:docPartBody>
        <w:p w:rsidR="00000000" w:rsidRDefault="00B817E5">
          <w:pPr>
            <w:pStyle w:val="CA4E6AAA8A784E769FA4ED5B6D7D4B54"/>
          </w:pPr>
          <w:r>
            <w:t>[Wide World Importers, Durham, NC]</w:t>
          </w:r>
        </w:p>
      </w:docPartBody>
    </w:docPart>
    <w:docPart>
      <w:docPartPr>
        <w:name w:val="E33CF11B956C4192AA95853C9BD3D1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A5A4B4-20F8-44F8-87C3-230946C49424}"/>
      </w:docPartPr>
      <w:docPartBody>
        <w:p w:rsidR="00000000" w:rsidRDefault="00B817E5">
          <w:pPr>
            <w:pStyle w:val="E33CF11B956C4192AA95853C9BD3D11A"/>
          </w:pPr>
          <w:r>
            <w:t>[Researcher]</w:t>
          </w:r>
        </w:p>
      </w:docPartBody>
    </w:docPart>
    <w:docPart>
      <w:docPartPr>
        <w:name w:val="69DDAA6A1D39468CA8C7C0AB26C9E7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D1E9E4-09EB-4343-8552-05C6CB13A69D}"/>
      </w:docPartPr>
      <w:docPartBody>
        <w:p w:rsidR="00000000" w:rsidRDefault="00B817E5">
          <w:pPr>
            <w:pStyle w:val="69DDAA6A1D39468CA8C7C0AB26C9E73E"/>
          </w:pPr>
          <w:r>
            <w:t>[Start Date]</w:t>
          </w:r>
        </w:p>
      </w:docPartBody>
    </w:docPart>
    <w:docPart>
      <w:docPartPr>
        <w:name w:val="CC81E5FCC78C4E30AB91182F4C635F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FE4A98-F57C-4310-9027-71AB540E6E1E}"/>
      </w:docPartPr>
      <w:docPartBody>
        <w:p w:rsidR="00000000" w:rsidRDefault="00B817E5">
          <w:pPr>
            <w:pStyle w:val="CC81E5FCC78C4E30AB91182F4C635F11"/>
          </w:pPr>
          <w:r>
            <w:t>[End Date]</w:t>
          </w:r>
        </w:p>
      </w:docPartBody>
    </w:docPart>
    <w:docPart>
      <w:docPartPr>
        <w:name w:val="AFDC8F4D47514DCA9511C982D947D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44F47-1DC7-4262-9F19-E371586C3DA9}"/>
      </w:docPartPr>
      <w:docPartBody>
        <w:p w:rsidR="00000000" w:rsidRDefault="00B817E5">
          <w:pPr>
            <w:pStyle w:val="AFDC8F4D47514DCA9511C982D947D720"/>
          </w:pPr>
          <w:r>
            <w:t>[Compile reports, including statistical and market trends, to track the grow</w:t>
          </w:r>
          <w:r>
            <w:t>th of online shipping sales versus the primary offline practices.]</w:t>
          </w:r>
        </w:p>
      </w:docPartBody>
    </w:docPart>
    <w:docPart>
      <w:docPartPr>
        <w:name w:val="E98A66C3A4AA48C6AE7D9CE98C36E5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1B260B-60FA-4FF5-A6D3-267CC0761469}"/>
      </w:docPartPr>
      <w:docPartBody>
        <w:p w:rsidR="00000000" w:rsidRDefault="00B817E5">
          <w:pPr>
            <w:pStyle w:val="E98A66C3A4AA48C6AE7D9CE98C36E563"/>
          </w:pPr>
          <w:r>
            <w:t>[Fabrikam, Inc., Raleigh, NC]</w:t>
          </w:r>
        </w:p>
      </w:docPartBody>
    </w:docPart>
    <w:docPart>
      <w:docPartPr>
        <w:name w:val="6E9DAFAE7BE3484E8AE39A3BA1493F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0AA561-2DEA-48C6-B5D9-3D36FE436A53}"/>
      </w:docPartPr>
      <w:docPartBody>
        <w:p w:rsidR="00000000" w:rsidRDefault="00B817E5">
          <w:pPr>
            <w:pStyle w:val="6E9DAFAE7BE3484E8AE39A3BA1493FFD"/>
          </w:pPr>
          <w:r>
            <w:t>[Language Consultant]</w:t>
          </w:r>
        </w:p>
      </w:docPartBody>
    </w:docPart>
    <w:docPart>
      <w:docPartPr>
        <w:name w:val="EC5C958C773B487AB5CE5C04DFB895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AE78F7-2CE2-4718-9BAA-9EFD292BD2DF}"/>
      </w:docPartPr>
      <w:docPartBody>
        <w:p w:rsidR="00000000" w:rsidRDefault="00B817E5">
          <w:pPr>
            <w:pStyle w:val="EC5C958C773B487AB5CE5C04DFB8959C"/>
          </w:pPr>
          <w:r>
            <w:t>[Pick the Year</w:t>
          </w:r>
        </w:p>
      </w:docPartBody>
    </w:docPart>
    <w:docPart>
      <w:docPartPr>
        <w:name w:val="A4499E5C8E58421695C90A8987164F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5DACC-C0B0-4CB7-8D04-1D1C973CEFD0}"/>
      </w:docPartPr>
      <w:docPartBody>
        <w:p w:rsidR="00000000" w:rsidRDefault="00B817E5">
          <w:pPr>
            <w:pStyle w:val="A4499E5C8E58421695C90A8987164F08"/>
          </w:pPr>
          <w:r>
            <w:t>[Translated American-English external Web site content to French.]</w:t>
          </w:r>
        </w:p>
      </w:docPartBody>
    </w:docPart>
    <w:docPart>
      <w:docPartPr>
        <w:name w:val="95A5AC1F59314013BFA87F9C2B3219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DE0688-3E7F-4168-B513-F43D4A4D10A1}"/>
      </w:docPartPr>
      <w:docPartBody>
        <w:p w:rsidR="00000000" w:rsidRDefault="00B817E5">
          <w:pPr>
            <w:pStyle w:val="95A5AC1F59314013BFA87F9C2B321909"/>
          </w:pPr>
          <w:r>
            <w:t>[Trey Research, Raleigh, NC]</w:t>
          </w:r>
        </w:p>
      </w:docPartBody>
    </w:docPart>
    <w:docPart>
      <w:docPartPr>
        <w:name w:val="30677438C449466C9A3CC946D56209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0FEFE1-81DA-4784-829E-65B41C8AC225}"/>
      </w:docPartPr>
      <w:docPartBody>
        <w:p w:rsidR="00000000" w:rsidRDefault="00B817E5">
          <w:pPr>
            <w:pStyle w:val="30677438C449466C9A3CC946D562093A"/>
          </w:pPr>
          <w:r>
            <w:t>[User Interface Design Co</w:t>
          </w:r>
          <w:r>
            <w:t>nsultant]</w:t>
          </w:r>
        </w:p>
      </w:docPartBody>
    </w:docPart>
    <w:docPart>
      <w:docPartPr>
        <w:name w:val="46881F523FF44FBFB0FB3FA97BBA49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86FFDE-39CC-4773-8685-AFE9FE25B017}"/>
      </w:docPartPr>
      <w:docPartBody>
        <w:p w:rsidR="00000000" w:rsidRDefault="00B817E5">
          <w:pPr>
            <w:pStyle w:val="46881F523FF44FBFB0FB3FA97BBA492A"/>
          </w:pPr>
          <w:r>
            <w:t>[Pick the Year]</w:t>
          </w:r>
        </w:p>
      </w:docPartBody>
    </w:docPart>
    <w:docPart>
      <w:docPartPr>
        <w:name w:val="5FF34F32EE8C420BB5E2DE4DFC1CFF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37BAFB-3233-49EE-83E1-7660E77F0DFD}"/>
      </w:docPartPr>
      <w:docPartBody>
        <w:p w:rsidR="00000000" w:rsidRDefault="00B817E5">
          <w:pPr>
            <w:pStyle w:val="5FF34F32EE8C420BB5E2DE4DFC1CFF91"/>
          </w:pPr>
          <w:r>
            <w:t>[Provided content design feedback to program managers to create accessible segue between English and French versions of related content.]</w:t>
          </w:r>
        </w:p>
      </w:docPartBody>
    </w:docPart>
    <w:docPart>
      <w:docPartPr>
        <w:name w:val="5D587027376B48CAB1830AF3F121AC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1F5BEA-FCA7-4A52-98DA-A6FC6F2853CF}"/>
      </w:docPartPr>
      <w:docPartBody>
        <w:p w:rsidR="00000000" w:rsidRDefault="00B817E5">
          <w:pPr>
            <w:pStyle w:val="5D587027376B48CAB1830AF3F121AC1E"/>
          </w:pPr>
          <w:r>
            <w:t>[“The Cross-Cultural Communication Epidemic of the 21st Century”]</w:t>
          </w:r>
        </w:p>
      </w:docPartBody>
    </w:docPart>
    <w:docPart>
      <w:docPartPr>
        <w:name w:val="84ADA700E8CD44B3B85422AD38442E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34BA3F-7C18-48D5-97C2-026C3C7C5F85}"/>
      </w:docPartPr>
      <w:docPartBody>
        <w:p w:rsidR="00000000" w:rsidRDefault="00B817E5">
          <w:pPr>
            <w:pStyle w:val="84ADA700E8CD44B3B85422AD38442E1E"/>
          </w:pPr>
          <w:r>
            <w:t>[Guest speaker at the Glob</w:t>
          </w:r>
          <w:r>
            <w:t xml:space="preserve">al Communication Convention, </w:t>
          </w:r>
          <w:r>
            <w:rPr>
              <w:i/>
            </w:rPr>
            <w:t>Los Angeles, CA</w:t>
          </w:r>
          <w:r>
            <w:t>]</w:t>
          </w:r>
        </w:p>
      </w:docPartBody>
    </w:docPart>
    <w:docPart>
      <w:docPartPr>
        <w:name w:val="8788F1440367455CAC3CF8C6BC4F62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D19FE9-38A0-4D76-8722-E224A05A7874}"/>
      </w:docPartPr>
      <w:docPartBody>
        <w:p w:rsidR="00000000" w:rsidRDefault="00B817E5">
          <w:pPr>
            <w:pStyle w:val="8788F1440367455CAC3CF8C6BC4F625F"/>
          </w:pPr>
          <w:r>
            <w:t>[Pick the Year]</w:t>
          </w:r>
        </w:p>
      </w:docPartBody>
    </w:docPart>
    <w:docPart>
      <w:docPartPr>
        <w:name w:val="B9E98DD0F4C7497D857F1A5A90E9DF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E41A1D-F10C-443A-8C26-79ADE75EDA33}"/>
      </w:docPartPr>
      <w:docPartBody>
        <w:p w:rsidR="00000000" w:rsidRDefault="00B817E5">
          <w:pPr>
            <w:pStyle w:val="B9E98DD0F4C7497D857F1A5A90E9DF8E"/>
          </w:pPr>
          <w:r>
            <w:t>[“Why So Many Documents Remain Inaccessible in the Information Age”]</w:t>
          </w:r>
        </w:p>
      </w:docPartBody>
    </w:docPart>
    <w:docPart>
      <w:docPartPr>
        <w:name w:val="9B55980956A64E5BAEA2F43B0415B2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71D851-EBA7-4989-8499-99365A47C654}"/>
      </w:docPartPr>
      <w:docPartBody>
        <w:p w:rsidR="00000000" w:rsidRDefault="00B817E5">
          <w:pPr>
            <w:pStyle w:val="9B55980956A64E5BAEA2F43B0415B208"/>
          </w:pPr>
          <w:r>
            <w:t>[Paper presented at the Annual Meeting of English Professors</w:t>
          </w:r>
          <w:r>
            <w:rPr>
              <w:i/>
            </w:rPr>
            <w:t>, New York, NY</w:t>
          </w:r>
          <w:r>
            <w:t>]</w:t>
          </w:r>
        </w:p>
      </w:docPartBody>
    </w:docPart>
    <w:docPart>
      <w:docPartPr>
        <w:name w:val="4987B4B49AE24578936987BB0819C2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B1797-A334-41AD-BC02-4A04645DAD86}"/>
      </w:docPartPr>
      <w:docPartBody>
        <w:p w:rsidR="00000000" w:rsidRDefault="00B817E5">
          <w:pPr>
            <w:pStyle w:val="4987B4B49AE24578936987BB0819C281"/>
          </w:pPr>
          <w:r>
            <w:t>[Pick the Year]</w:t>
          </w:r>
        </w:p>
      </w:docPartBody>
    </w:docPart>
    <w:docPart>
      <w:docPartPr>
        <w:name w:val="7E2E3670523C4679AC70C8606648ED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1D45B6-AAD4-4FFF-8C35-AE344F247E01}"/>
      </w:docPartPr>
      <w:docPartBody>
        <w:p w:rsidR="00000000" w:rsidRDefault="00B817E5">
          <w:pPr>
            <w:pStyle w:val="7E2E3670523C4679AC70C8606648EDDD"/>
          </w:pPr>
          <w:r>
            <w:t xml:space="preserve">[“The Female Betrayed and Modern </w:t>
          </w:r>
          <w:r>
            <w:t>Media”]</w:t>
          </w:r>
        </w:p>
      </w:docPartBody>
    </w:docPart>
    <w:docPart>
      <w:docPartPr>
        <w:name w:val="AB98A525246D4DB0957146B2A57ABE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7A5F0E-191E-4145-B6DD-E6B6FC88198D}"/>
      </w:docPartPr>
      <w:docPartBody>
        <w:p w:rsidR="00000000" w:rsidRDefault="00B817E5">
          <w:pPr>
            <w:pStyle w:val="AB98A525246D4DB0957146B2A57ABE6E"/>
          </w:pPr>
          <w:r>
            <w:t xml:space="preserve">[Paper presented to the Historical Society for American Women, </w:t>
          </w:r>
          <w:r>
            <w:rPr>
              <w:i/>
            </w:rPr>
            <w:t>Athens, Ohio</w:t>
          </w:r>
          <w:r>
            <w:t>]</w:t>
          </w:r>
        </w:p>
      </w:docPartBody>
    </w:docPart>
    <w:docPart>
      <w:docPartPr>
        <w:name w:val="F8A84FA8BF9C464584473FD73E69A1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8121A7-8037-4BD8-8FBC-8378E7B758F9}"/>
      </w:docPartPr>
      <w:docPartBody>
        <w:p w:rsidR="00000000" w:rsidRDefault="00B817E5">
          <w:pPr>
            <w:pStyle w:val="F8A84FA8BF9C464584473FD73E69A162"/>
          </w:pPr>
          <w:r>
            <w:t>[Pick the Year]</w:t>
          </w:r>
        </w:p>
      </w:docPartBody>
    </w:docPart>
    <w:docPart>
      <w:docPartPr>
        <w:name w:val="3171C708E2A943E5A43EA520B6768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00B98C-52CB-4C7E-87D4-54F6EFE595A1}"/>
      </w:docPartPr>
      <w:docPartBody>
        <w:p w:rsidR="00000000" w:rsidRDefault="00B817E5">
          <w:pPr>
            <w:pStyle w:val="3171C708E2A943E5A43EA520B67687E5"/>
          </w:pPr>
          <w:r>
            <w:t>[English – native language]</w:t>
          </w:r>
        </w:p>
      </w:docPartBody>
    </w:docPart>
    <w:docPart>
      <w:docPartPr>
        <w:name w:val="CFC10C97741044FF9DFC1505889063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23C596-38B7-4E3E-974E-D43799ADBDBE}"/>
      </w:docPartPr>
      <w:docPartBody>
        <w:p w:rsidR="00000000" w:rsidRDefault="00B817E5">
          <w:pPr>
            <w:pStyle w:val="CFC10C97741044FF9DFC1505889063DF"/>
          </w:pPr>
          <w:r>
            <w:t>[French – speak fluently and read/write with high proficiency]</w:t>
          </w:r>
        </w:p>
      </w:docPartBody>
    </w:docPart>
    <w:docPart>
      <w:docPartPr>
        <w:name w:val="5DF1B907121643E99E93B298337A65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ECFC1F-C46C-4B06-8FDE-5A4D99113CAD}"/>
      </w:docPartPr>
      <w:docPartBody>
        <w:p w:rsidR="00000000" w:rsidRDefault="00B817E5">
          <w:pPr>
            <w:pStyle w:val="5DF1B907121643E99E93B298337A656E"/>
          </w:pPr>
          <w:r>
            <w:t xml:space="preserve">[Spanish and Italian – speak, read, and write with basic </w:t>
          </w:r>
          <w:r>
            <w:t>competence]</w:t>
          </w:r>
        </w:p>
      </w:docPartBody>
    </w:docPart>
    <w:docPart>
      <w:docPartPr>
        <w:name w:val="F3485448D0684F2B9E87AD3F53F353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370F6B-E203-4478-8AA7-B707BEB55F75}"/>
      </w:docPartPr>
      <w:docPartBody>
        <w:p w:rsidR="00000000" w:rsidRDefault="00B817E5">
          <w:pPr>
            <w:pStyle w:val="F3485448D0684F2B9E87AD3F53F35353"/>
          </w:pPr>
          <w:r>
            <w:t>[American Society of English Honorees]</w:t>
          </w:r>
        </w:p>
      </w:docPartBody>
    </w:docPart>
    <w:docPart>
      <w:docPartPr>
        <w:name w:val="8331AAEA4FBB450A91876FF7E0851F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DFD3F0-F843-42E0-BC7D-710A753CAFBB}"/>
      </w:docPartPr>
      <w:docPartBody>
        <w:p w:rsidR="00000000" w:rsidRDefault="00B817E5">
          <w:pPr>
            <w:pStyle w:val="8331AAEA4FBB450A91876FF7E0851F95"/>
          </w:pPr>
          <w:r>
            <w:t>[Western Society of Women Writers]</w:t>
          </w:r>
        </w:p>
      </w:docPartBody>
    </w:docPart>
    <w:docPart>
      <w:docPartPr>
        <w:name w:val="2501E5A7EE414FF98295B3C1D1E666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760052-D032-4112-BE45-F56081077F8C}"/>
      </w:docPartPr>
      <w:docPartBody>
        <w:p w:rsidR="00000000" w:rsidRDefault="00B817E5">
          <w:pPr>
            <w:pStyle w:val="2501E5A7EE414FF98295B3C1D1E66672"/>
          </w:pPr>
          <w:r>
            <w:t>[Organization of Global Communicators]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7E5"/>
    <w:rsid w:val="00B81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4D233E33ACC4510936FE2D642B06828">
    <w:name w:val="34D233E33ACC4510936FE2D642B06828"/>
  </w:style>
  <w:style w:type="paragraph" w:customStyle="1" w:styleId="5BB32A52DA4744A88C7BC8AE74EB4523">
    <w:name w:val="5BB32A52DA4744A88C7BC8AE74EB4523"/>
  </w:style>
  <w:style w:type="paragraph" w:customStyle="1" w:styleId="54E7640AE3CF4608BE46662BD6A343E7">
    <w:name w:val="54E7640AE3CF4608BE46662BD6A343E7"/>
  </w:style>
  <w:style w:type="paragraph" w:customStyle="1" w:styleId="B9AAA3959A1F416EA5A6C671656688F8">
    <w:name w:val="B9AAA3959A1F416EA5A6C671656688F8"/>
  </w:style>
  <w:style w:type="paragraph" w:customStyle="1" w:styleId="8B1EDA5DB83D4DE1840EFBBAF7D549F5">
    <w:name w:val="8B1EDA5DB83D4DE1840EFBBAF7D549F5"/>
  </w:style>
  <w:style w:type="paragraph" w:customStyle="1" w:styleId="F637F27E26804B91B57801406BB80937">
    <w:name w:val="F637F27E26804B91B57801406BB80937"/>
  </w:style>
  <w:style w:type="paragraph" w:customStyle="1" w:styleId="8E60700FCA6847F6AF03AC402E6EAD2E">
    <w:name w:val="8E60700FCA6847F6AF03AC402E6EAD2E"/>
  </w:style>
  <w:style w:type="paragraph" w:customStyle="1" w:styleId="C8F8F5284CFE4B62A01A3F931FAF5529">
    <w:name w:val="C8F8F5284CFE4B62A01A3F931FAF5529"/>
  </w:style>
  <w:style w:type="paragraph" w:customStyle="1" w:styleId="6B6D6B721A5B4616912271E965D592BA">
    <w:name w:val="6B6D6B721A5B4616912271E965D592BA"/>
  </w:style>
  <w:style w:type="paragraph" w:customStyle="1" w:styleId="4B6429ADC1E3451A8FC52398138CBA92">
    <w:name w:val="4B6429ADC1E3451A8FC52398138CBA92"/>
  </w:style>
  <w:style w:type="paragraph" w:customStyle="1" w:styleId="9F26A04C66D64089B21D106A0AE5AB52">
    <w:name w:val="9F26A04C66D64089B21D106A0AE5AB52"/>
  </w:style>
  <w:style w:type="paragraph" w:customStyle="1" w:styleId="B4E3E4568065476293B8B37088C657A9">
    <w:name w:val="B4E3E4568065476293B8B37088C657A9"/>
  </w:style>
  <w:style w:type="paragraph" w:customStyle="1" w:styleId="9D69EB6052D84046B48B6B510DB3D1BA">
    <w:name w:val="9D69EB6052D84046B48B6B510DB3D1BA"/>
  </w:style>
  <w:style w:type="paragraph" w:customStyle="1" w:styleId="E1F716DB85BB4FC18F4A6E6E563F8D83">
    <w:name w:val="E1F716DB85BB4FC18F4A6E6E563F8D83"/>
  </w:style>
  <w:style w:type="paragraph" w:customStyle="1" w:styleId="A6D91C7E3D7947C38635C38687BD71F2">
    <w:name w:val="A6D91C7E3D7947C38635C38687BD71F2"/>
  </w:style>
  <w:style w:type="paragraph" w:customStyle="1" w:styleId="39EF08ED47424A60B2DA14895960D9A7">
    <w:name w:val="39EF08ED47424A60B2DA14895960D9A7"/>
  </w:style>
  <w:style w:type="paragraph" w:customStyle="1" w:styleId="9967B31F058D4853AD4C6238885FFE9C">
    <w:name w:val="9967B31F058D4853AD4C6238885FFE9C"/>
  </w:style>
  <w:style w:type="paragraph" w:customStyle="1" w:styleId="FA9E8D64D5E84A359C1D868E1F78BC18">
    <w:name w:val="FA9E8D64D5E84A359C1D868E1F78BC18"/>
  </w:style>
  <w:style w:type="paragraph" w:customStyle="1" w:styleId="4240C49F9943485C8C29D96EB0B15647">
    <w:name w:val="4240C49F9943485C8C29D96EB0B15647"/>
  </w:style>
  <w:style w:type="paragraph" w:customStyle="1" w:styleId="351C0666ED2442B89B5DB352C1C458E5">
    <w:name w:val="351C0666ED2442B89B5DB352C1C458E5"/>
  </w:style>
  <w:style w:type="paragraph" w:customStyle="1" w:styleId="EF5013F6D65A43D6B01BF8CE8F28A3D6">
    <w:name w:val="EF5013F6D65A43D6B01BF8CE8F28A3D6"/>
  </w:style>
  <w:style w:type="paragraph" w:customStyle="1" w:styleId="8B21B1C98BA14D4FAF7027E9F608BD5B">
    <w:name w:val="8B21B1C98BA14D4FAF7027E9F608BD5B"/>
  </w:style>
  <w:style w:type="paragraph" w:customStyle="1" w:styleId="24347720A5BE4C859E9214F65FB676C3">
    <w:name w:val="24347720A5BE4C859E9214F65FB676C3"/>
  </w:style>
  <w:style w:type="paragraph" w:customStyle="1" w:styleId="F030D7A4162C4F6BA887D22A5F1DFDC4">
    <w:name w:val="F030D7A4162C4F6BA887D22A5F1DFDC4"/>
  </w:style>
  <w:style w:type="paragraph" w:customStyle="1" w:styleId="D484A4FC093B431EB16576EB7E596295">
    <w:name w:val="D484A4FC093B431EB16576EB7E596295"/>
  </w:style>
  <w:style w:type="paragraph" w:customStyle="1" w:styleId="7D6758D1C5D34F1BA6A8C8FBC8A7D411">
    <w:name w:val="7D6758D1C5D34F1BA6A8C8FBC8A7D411"/>
  </w:style>
  <w:style w:type="paragraph" w:customStyle="1" w:styleId="89764A2B96C343E2B1F0F23C60724F43">
    <w:name w:val="89764A2B96C343E2B1F0F23C60724F43"/>
  </w:style>
  <w:style w:type="paragraph" w:customStyle="1" w:styleId="0F2BD3669AEE406599490A00EBB5005A">
    <w:name w:val="0F2BD3669AEE406599490A00EBB5005A"/>
  </w:style>
  <w:style w:type="paragraph" w:customStyle="1" w:styleId="AD65E0F776134B809A4E21FC5A91F610">
    <w:name w:val="AD65E0F776134B809A4E21FC5A91F610"/>
  </w:style>
  <w:style w:type="paragraph" w:customStyle="1" w:styleId="D87FD64EA31447AE93EB5165918F5767">
    <w:name w:val="D87FD64EA31447AE93EB5165918F5767"/>
  </w:style>
  <w:style w:type="paragraph" w:customStyle="1" w:styleId="D6429C8AB6B647D4B6BF38199D8EAB49">
    <w:name w:val="D6429C8AB6B647D4B6BF38199D8EAB49"/>
  </w:style>
  <w:style w:type="paragraph" w:customStyle="1" w:styleId="4529100751B04B508438C4E036A6F6B5">
    <w:name w:val="4529100751B04B508438C4E036A6F6B5"/>
  </w:style>
  <w:style w:type="paragraph" w:customStyle="1" w:styleId="781235CFF2BE43D68E56796A8E1A6C6E">
    <w:name w:val="781235CFF2BE43D68E56796A8E1A6C6E"/>
  </w:style>
  <w:style w:type="paragraph" w:customStyle="1" w:styleId="13BC862558E84933BDF48ECE4B935BA8">
    <w:name w:val="13BC862558E84933BDF48ECE4B935BA8"/>
  </w:style>
  <w:style w:type="paragraph" w:customStyle="1" w:styleId="7CF7ED0DD27E4694B7B8EEE98F5208F2">
    <w:name w:val="7CF7ED0DD27E4694B7B8EEE98F5208F2"/>
  </w:style>
  <w:style w:type="paragraph" w:customStyle="1" w:styleId="1A406C3C0F5C4B2B8417CD0EB0B12BE0">
    <w:name w:val="1A406C3C0F5C4B2B8417CD0EB0B12BE0"/>
  </w:style>
  <w:style w:type="paragraph" w:customStyle="1" w:styleId="98F799230ED84340B3D9A5A19FE1F097">
    <w:name w:val="98F799230ED84340B3D9A5A19FE1F097"/>
  </w:style>
  <w:style w:type="paragraph" w:customStyle="1" w:styleId="F7C4B03C53A24F1395EBE1F11D09DF41">
    <w:name w:val="F7C4B03C53A24F1395EBE1F11D09DF41"/>
  </w:style>
  <w:style w:type="paragraph" w:customStyle="1" w:styleId="70E29697B5BC4233AFBD6ED45090CFEA">
    <w:name w:val="70E29697B5BC4233AFBD6ED45090CFEA"/>
  </w:style>
  <w:style w:type="paragraph" w:customStyle="1" w:styleId="AE563C5F65A848628C6F4AFD0F82D04D">
    <w:name w:val="AE563C5F65A848628C6F4AFD0F82D04D"/>
  </w:style>
  <w:style w:type="paragraph" w:customStyle="1" w:styleId="3471FB8E62B74C04B6FA6B3C195271A2">
    <w:name w:val="3471FB8E62B74C04B6FA6B3C195271A2"/>
  </w:style>
  <w:style w:type="paragraph" w:customStyle="1" w:styleId="2D8DED5C123C45D495F9194BA3646541">
    <w:name w:val="2D8DED5C123C45D495F9194BA3646541"/>
  </w:style>
  <w:style w:type="paragraph" w:customStyle="1" w:styleId="AC3FFFF66B7345638CFC811EF5F79ECC">
    <w:name w:val="AC3FFFF66B7345638CFC811EF5F79ECC"/>
  </w:style>
  <w:style w:type="paragraph" w:customStyle="1" w:styleId="57658B38DB8743479DCADA31CC94844E">
    <w:name w:val="57658B38DB8743479DCADA31CC94844E"/>
  </w:style>
  <w:style w:type="paragraph" w:customStyle="1" w:styleId="1BB469E868D14497A8D7F4878F838BDE">
    <w:name w:val="1BB469E868D14497A8D7F4878F838BDE"/>
  </w:style>
  <w:style w:type="paragraph" w:customStyle="1" w:styleId="F189868C370348C8B2420C76E6B8CA58">
    <w:name w:val="F189868C370348C8B2420C76E6B8CA58"/>
  </w:style>
  <w:style w:type="paragraph" w:customStyle="1" w:styleId="07885F4FF9C24E87BE132E5EE4D8D5DD">
    <w:name w:val="07885F4FF9C24E87BE132E5EE4D8D5DD"/>
  </w:style>
  <w:style w:type="paragraph" w:customStyle="1" w:styleId="CA4E6AAA8A784E769FA4ED5B6D7D4B54">
    <w:name w:val="CA4E6AAA8A784E769FA4ED5B6D7D4B54"/>
  </w:style>
  <w:style w:type="paragraph" w:customStyle="1" w:styleId="E33CF11B956C4192AA95853C9BD3D11A">
    <w:name w:val="E33CF11B956C4192AA95853C9BD3D11A"/>
  </w:style>
  <w:style w:type="paragraph" w:customStyle="1" w:styleId="69DDAA6A1D39468CA8C7C0AB26C9E73E">
    <w:name w:val="69DDAA6A1D39468CA8C7C0AB26C9E73E"/>
  </w:style>
  <w:style w:type="paragraph" w:customStyle="1" w:styleId="CC81E5FCC78C4E30AB91182F4C635F11">
    <w:name w:val="CC81E5FCC78C4E30AB91182F4C635F11"/>
  </w:style>
  <w:style w:type="paragraph" w:customStyle="1" w:styleId="AFDC8F4D47514DCA9511C982D947D720">
    <w:name w:val="AFDC8F4D47514DCA9511C982D947D720"/>
  </w:style>
  <w:style w:type="paragraph" w:customStyle="1" w:styleId="E98A66C3A4AA48C6AE7D9CE98C36E563">
    <w:name w:val="E98A66C3A4AA48C6AE7D9CE98C36E563"/>
  </w:style>
  <w:style w:type="paragraph" w:customStyle="1" w:styleId="6E9DAFAE7BE3484E8AE39A3BA1493FFD">
    <w:name w:val="6E9DAFAE7BE3484E8AE39A3BA1493FFD"/>
  </w:style>
  <w:style w:type="paragraph" w:customStyle="1" w:styleId="EC5C958C773B487AB5CE5C04DFB8959C">
    <w:name w:val="EC5C958C773B487AB5CE5C04DFB8959C"/>
  </w:style>
  <w:style w:type="paragraph" w:customStyle="1" w:styleId="A4499E5C8E58421695C90A8987164F08">
    <w:name w:val="A4499E5C8E58421695C90A8987164F08"/>
  </w:style>
  <w:style w:type="paragraph" w:customStyle="1" w:styleId="95A5AC1F59314013BFA87F9C2B321909">
    <w:name w:val="95A5AC1F59314013BFA87F9C2B321909"/>
  </w:style>
  <w:style w:type="paragraph" w:customStyle="1" w:styleId="30677438C449466C9A3CC946D562093A">
    <w:name w:val="30677438C449466C9A3CC946D562093A"/>
  </w:style>
  <w:style w:type="paragraph" w:customStyle="1" w:styleId="46881F523FF44FBFB0FB3FA97BBA492A">
    <w:name w:val="46881F523FF44FBFB0FB3FA97BBA492A"/>
  </w:style>
  <w:style w:type="paragraph" w:customStyle="1" w:styleId="5FF34F32EE8C420BB5E2DE4DFC1CFF91">
    <w:name w:val="5FF34F32EE8C420BB5E2DE4DFC1CFF91"/>
  </w:style>
  <w:style w:type="paragraph" w:customStyle="1" w:styleId="5D587027376B48CAB1830AF3F121AC1E">
    <w:name w:val="5D587027376B48CAB1830AF3F121AC1E"/>
  </w:style>
  <w:style w:type="paragraph" w:customStyle="1" w:styleId="84ADA700E8CD44B3B85422AD38442E1E">
    <w:name w:val="84ADA700E8CD44B3B85422AD38442E1E"/>
  </w:style>
  <w:style w:type="paragraph" w:customStyle="1" w:styleId="8788F1440367455CAC3CF8C6BC4F625F">
    <w:name w:val="8788F1440367455CAC3CF8C6BC4F625F"/>
  </w:style>
  <w:style w:type="paragraph" w:customStyle="1" w:styleId="B9E98DD0F4C7497D857F1A5A90E9DF8E">
    <w:name w:val="B9E98DD0F4C7497D857F1A5A90E9DF8E"/>
  </w:style>
  <w:style w:type="paragraph" w:customStyle="1" w:styleId="9B55980956A64E5BAEA2F43B0415B208">
    <w:name w:val="9B55980956A64E5BAEA2F43B0415B208"/>
  </w:style>
  <w:style w:type="paragraph" w:customStyle="1" w:styleId="4987B4B49AE24578936987BB0819C281">
    <w:name w:val="4987B4B49AE24578936987BB0819C281"/>
  </w:style>
  <w:style w:type="paragraph" w:customStyle="1" w:styleId="7E2E3670523C4679AC70C8606648EDDD">
    <w:name w:val="7E2E3670523C4679AC70C8606648EDDD"/>
  </w:style>
  <w:style w:type="paragraph" w:customStyle="1" w:styleId="AB98A525246D4DB0957146B2A57ABE6E">
    <w:name w:val="AB98A525246D4DB0957146B2A57ABE6E"/>
  </w:style>
  <w:style w:type="paragraph" w:customStyle="1" w:styleId="F8A84FA8BF9C464584473FD73E69A162">
    <w:name w:val="F8A84FA8BF9C464584473FD73E69A162"/>
  </w:style>
  <w:style w:type="paragraph" w:customStyle="1" w:styleId="3171C708E2A943E5A43EA520B67687E5">
    <w:name w:val="3171C708E2A943E5A43EA520B67687E5"/>
  </w:style>
  <w:style w:type="paragraph" w:customStyle="1" w:styleId="CFC10C97741044FF9DFC1505889063DF">
    <w:name w:val="CFC10C97741044FF9DFC1505889063DF"/>
  </w:style>
  <w:style w:type="paragraph" w:customStyle="1" w:styleId="5DF1B907121643E99E93B298337A656E">
    <w:name w:val="5DF1B907121643E99E93B298337A656E"/>
  </w:style>
  <w:style w:type="paragraph" w:customStyle="1" w:styleId="F3485448D0684F2B9E87AD3F53F35353">
    <w:name w:val="F3485448D0684F2B9E87AD3F53F35353"/>
  </w:style>
  <w:style w:type="paragraph" w:customStyle="1" w:styleId="8331AAEA4FBB450A91876FF7E0851F95">
    <w:name w:val="8331AAEA4FBB450A91876FF7E0851F95"/>
  </w:style>
  <w:style w:type="paragraph" w:customStyle="1" w:styleId="2501E5A7EE414FF98295B3C1D1E66672">
    <w:name w:val="2501E5A7EE414FF98295B3C1D1E666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63508A1-ED12-4352-BFE5-9256697DF18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Curriculum vitae.dotx</Template>
  <TotalTime>1</TotalTime>
  <Pages>2</Pages>
  <Words>494</Words>
  <Characters>2817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&lt;[your name]&gt;</vt:lpstr>
      <vt:lpstr>    EDUCATION</vt:lpstr>
      <vt:lpstr>    AWARDS</vt:lpstr>
      <vt:lpstr>    TEACHING EXPERIENCE</vt:lpstr>
      <vt:lpstr>    RELATED EXPERIENCE</vt:lpstr>
      <vt:lpstr>    PUBLICATIONS AND PAPERS</vt:lpstr>
      <vt:lpstr>        &lt;[“The Cross-Cultural Communication Epidemic of the 21st Century”]&gt;</vt:lpstr>
      <vt:lpstr>        &lt;[“Why So Many Documents Remain Inaccessible in the Information Age”]&gt;</vt:lpstr>
      <vt:lpstr>        &lt;[“The Female Betrayed and Modern Media”]&gt;</vt:lpstr>
      <vt:lpstr>    LANGUAGES</vt:lpstr>
      <vt:lpstr>    MEMBERSHIPS</vt:lpstr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Ovidiu Istrate</dc:creator>
  <cp:keywords/>
  <cp:lastModifiedBy>Ovidiu Istrate</cp:lastModifiedBy>
  <cp:revision>1</cp:revision>
  <cp:lastPrinted>2006-08-01T17:47:00Z</cp:lastPrinted>
  <dcterms:created xsi:type="dcterms:W3CDTF">2017-02-04T13:21:00Z</dcterms:created>
  <dcterms:modified xsi:type="dcterms:W3CDTF">2017-02-04T13:22:00Z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TC101695599990</vt:lpwstr>
  </property>
</Properties>
</file>